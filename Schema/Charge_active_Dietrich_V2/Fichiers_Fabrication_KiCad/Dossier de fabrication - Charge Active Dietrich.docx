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46F" w:rsidRPr="00732487" w:rsidRDefault="0076046F" w:rsidP="002E51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4"/>
        <w:gridCol w:w="1256"/>
        <w:gridCol w:w="6301"/>
      </w:tblGrid>
      <w:tr w:rsidR="0076046F">
        <w:trPr>
          <w:trHeight w:val="567"/>
        </w:trPr>
        <w:tc>
          <w:tcPr>
            <w:tcW w:w="2376" w:type="dxa"/>
          </w:tcPr>
          <w:p w:rsidR="0076046F" w:rsidRDefault="0076046F">
            <w:r>
              <w:t>Projet / produit :</w:t>
            </w:r>
          </w:p>
        </w:tc>
        <w:tc>
          <w:tcPr>
            <w:tcW w:w="7685" w:type="dxa"/>
            <w:gridSpan w:val="2"/>
          </w:tcPr>
          <w:p w:rsidR="0076046F" w:rsidRPr="00C46280" w:rsidRDefault="008E009E" w:rsidP="00F2614D">
            <w:pPr>
              <w:rPr>
                <w:color w:val="4F81BD"/>
              </w:rPr>
            </w:pPr>
            <w:r>
              <w:rPr>
                <w:color w:val="4F81BD"/>
              </w:rPr>
              <w:t>Charge Active</w:t>
            </w:r>
          </w:p>
        </w:tc>
      </w:tr>
      <w:tr w:rsidR="0076046F">
        <w:trPr>
          <w:trHeight w:val="567"/>
        </w:trPr>
        <w:tc>
          <w:tcPr>
            <w:tcW w:w="2376" w:type="dxa"/>
          </w:tcPr>
          <w:p w:rsidR="0076046F" w:rsidRDefault="0076046F" w:rsidP="00F2614D">
            <w:r>
              <w:t>Description :</w:t>
            </w:r>
          </w:p>
        </w:tc>
        <w:tc>
          <w:tcPr>
            <w:tcW w:w="7685" w:type="dxa"/>
            <w:gridSpan w:val="2"/>
          </w:tcPr>
          <w:p w:rsidR="0076046F" w:rsidRPr="00C46280" w:rsidRDefault="0076046F" w:rsidP="00922C6A">
            <w:pPr>
              <w:rPr>
                <w:color w:val="4F81BD"/>
              </w:rPr>
            </w:pPr>
          </w:p>
        </w:tc>
      </w:tr>
      <w:tr w:rsidR="0076046F">
        <w:trPr>
          <w:trHeight w:val="295"/>
        </w:trPr>
        <w:tc>
          <w:tcPr>
            <w:tcW w:w="2376" w:type="dxa"/>
            <w:vMerge w:val="restart"/>
          </w:tcPr>
          <w:p w:rsidR="0076046F" w:rsidRDefault="0076046F" w:rsidP="00F2614D">
            <w:r>
              <w:t>Quantités :</w:t>
            </w:r>
          </w:p>
        </w:tc>
        <w:tc>
          <w:tcPr>
            <w:tcW w:w="1276" w:type="dxa"/>
            <w:tcBorders>
              <w:bottom w:val="nil"/>
              <w:right w:val="nil"/>
            </w:tcBorders>
          </w:tcPr>
          <w:p w:rsidR="0076046F" w:rsidRPr="00C46280" w:rsidRDefault="0076046F" w:rsidP="00360E0D">
            <w:pPr>
              <w:jc w:val="right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  <w:tc>
          <w:tcPr>
            <w:tcW w:w="6409" w:type="dxa"/>
            <w:tcBorders>
              <w:left w:val="nil"/>
              <w:bottom w:val="nil"/>
            </w:tcBorders>
          </w:tcPr>
          <w:p w:rsidR="0076046F" w:rsidRPr="00360E0D" w:rsidRDefault="008E009E" w:rsidP="00332832">
            <w:r>
              <w:t>pièce</w:t>
            </w:r>
          </w:p>
        </w:tc>
      </w:tr>
      <w:tr w:rsidR="0076046F">
        <w:trPr>
          <w:trHeight w:val="295"/>
        </w:trPr>
        <w:tc>
          <w:tcPr>
            <w:tcW w:w="2376" w:type="dxa"/>
            <w:vMerge/>
          </w:tcPr>
          <w:p w:rsidR="0076046F" w:rsidRDefault="0076046F" w:rsidP="00F2614D"/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76046F" w:rsidRDefault="0076046F" w:rsidP="00360E0D">
            <w:pPr>
              <w:jc w:val="right"/>
              <w:rPr>
                <w:color w:val="4F81BD"/>
              </w:rPr>
            </w:pPr>
            <w:r>
              <w:rPr>
                <w:color w:val="4F81BD"/>
              </w:rPr>
              <w:t>_</w:t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</w:tcBorders>
          </w:tcPr>
          <w:p w:rsidR="0076046F" w:rsidRPr="00360E0D" w:rsidRDefault="0076046F" w:rsidP="00360E0D">
            <w:r w:rsidRPr="00360E0D">
              <w:t>pièces / lot de fabrication</w:t>
            </w:r>
            <w:r>
              <w:t xml:space="preserve"> </w:t>
            </w:r>
          </w:p>
        </w:tc>
      </w:tr>
      <w:tr w:rsidR="0076046F">
        <w:trPr>
          <w:trHeight w:val="295"/>
        </w:trPr>
        <w:tc>
          <w:tcPr>
            <w:tcW w:w="2376" w:type="dxa"/>
            <w:vMerge/>
          </w:tcPr>
          <w:p w:rsidR="0076046F" w:rsidRDefault="0076046F" w:rsidP="00F2614D"/>
        </w:tc>
        <w:tc>
          <w:tcPr>
            <w:tcW w:w="1276" w:type="dxa"/>
            <w:tcBorders>
              <w:top w:val="nil"/>
              <w:right w:val="nil"/>
            </w:tcBorders>
          </w:tcPr>
          <w:p w:rsidR="0076046F" w:rsidRDefault="0076046F" w:rsidP="00360E0D">
            <w:pPr>
              <w:jc w:val="right"/>
              <w:rPr>
                <w:color w:val="4F81BD"/>
              </w:rPr>
            </w:pPr>
            <w:r>
              <w:rPr>
                <w:color w:val="4F81BD"/>
              </w:rPr>
              <w:t>_</w:t>
            </w:r>
          </w:p>
        </w:tc>
        <w:tc>
          <w:tcPr>
            <w:tcW w:w="6409" w:type="dxa"/>
            <w:tcBorders>
              <w:top w:val="nil"/>
              <w:left w:val="nil"/>
            </w:tcBorders>
          </w:tcPr>
          <w:p w:rsidR="0076046F" w:rsidRPr="00360E0D" w:rsidRDefault="0076046F" w:rsidP="00360E0D">
            <w:r w:rsidRPr="00360E0D">
              <w:t>pièces / an</w:t>
            </w:r>
          </w:p>
        </w:tc>
      </w:tr>
    </w:tbl>
    <w:p w:rsidR="0076046F" w:rsidRDefault="0076046F">
      <w:pPr>
        <w:rPr>
          <w:b/>
          <w:bCs/>
        </w:rPr>
      </w:pPr>
    </w:p>
    <w:p w:rsidR="0076046F" w:rsidRPr="00BD5B81" w:rsidRDefault="0076046F">
      <w:pPr>
        <w:rPr>
          <w:b/>
          <w:bCs/>
          <w:u w:val="single"/>
        </w:rPr>
      </w:pPr>
      <w:r w:rsidRPr="00BD5B81">
        <w:rPr>
          <w:b/>
          <w:bCs/>
          <w:u w:val="single"/>
        </w:rPr>
        <w:t>Circuit :</w:t>
      </w:r>
    </w:p>
    <w:p w:rsidR="0076046F" w:rsidRPr="00BD5B81" w:rsidRDefault="0076046F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4"/>
        <w:gridCol w:w="2657"/>
        <w:gridCol w:w="992"/>
        <w:gridCol w:w="3918"/>
      </w:tblGrid>
      <w:tr w:rsidR="0076046F">
        <w:trPr>
          <w:trHeight w:val="567"/>
        </w:trPr>
        <w:tc>
          <w:tcPr>
            <w:tcW w:w="2376" w:type="dxa"/>
            <w:vAlign w:val="center"/>
          </w:tcPr>
          <w:p w:rsidR="0076046F" w:rsidRDefault="0076046F" w:rsidP="00BD5B81">
            <w:r w:rsidRPr="00BD5B81">
              <w:t>Nom :</w:t>
            </w:r>
          </w:p>
        </w:tc>
        <w:tc>
          <w:tcPr>
            <w:tcW w:w="7685" w:type="dxa"/>
            <w:gridSpan w:val="3"/>
            <w:vAlign w:val="center"/>
          </w:tcPr>
          <w:p w:rsidR="0076046F" w:rsidRPr="00C46280" w:rsidRDefault="002D14D4" w:rsidP="00F2614D">
            <w:pPr>
              <w:rPr>
                <w:color w:val="4F81BD"/>
              </w:rPr>
            </w:pPr>
            <w:r>
              <w:rPr>
                <w:color w:val="4F81BD"/>
              </w:rPr>
              <w:t>Charge Active – Régulateur a découpage</w:t>
            </w:r>
          </w:p>
        </w:tc>
      </w:tr>
      <w:tr w:rsidR="0076046F">
        <w:trPr>
          <w:trHeight w:val="567"/>
        </w:trPr>
        <w:tc>
          <w:tcPr>
            <w:tcW w:w="2376" w:type="dxa"/>
            <w:vAlign w:val="center"/>
          </w:tcPr>
          <w:p w:rsidR="0076046F" w:rsidRDefault="0076046F" w:rsidP="00BD5B81">
            <w:r w:rsidRPr="00BD5B81">
              <w:t>Numéro :</w:t>
            </w:r>
          </w:p>
        </w:tc>
        <w:tc>
          <w:tcPr>
            <w:tcW w:w="7685" w:type="dxa"/>
            <w:gridSpan w:val="3"/>
            <w:vAlign w:val="center"/>
          </w:tcPr>
          <w:p w:rsidR="0076046F" w:rsidRPr="00C46280" w:rsidRDefault="008E009E" w:rsidP="00845F4C">
            <w:pPr>
              <w:rPr>
                <w:color w:val="4F81BD"/>
              </w:rPr>
            </w:pPr>
            <w:r>
              <w:rPr>
                <w:color w:val="4F81BD"/>
              </w:rPr>
              <w:t>N</w:t>
            </w:r>
            <w:r w:rsidR="00845F4C">
              <w:rPr>
                <w:color w:val="4F81BD"/>
              </w:rPr>
              <w:t>D (Non Disponible)</w:t>
            </w:r>
          </w:p>
        </w:tc>
      </w:tr>
      <w:tr w:rsidR="0076046F">
        <w:trPr>
          <w:trHeight w:val="567"/>
        </w:trPr>
        <w:tc>
          <w:tcPr>
            <w:tcW w:w="2376" w:type="dxa"/>
            <w:vAlign w:val="center"/>
          </w:tcPr>
          <w:p w:rsidR="0076046F" w:rsidRDefault="0076046F" w:rsidP="00BD5B81">
            <w:r w:rsidRPr="00BD5B81">
              <w:t>Révision :</w:t>
            </w:r>
          </w:p>
        </w:tc>
        <w:tc>
          <w:tcPr>
            <w:tcW w:w="7685" w:type="dxa"/>
            <w:gridSpan w:val="3"/>
            <w:vAlign w:val="center"/>
          </w:tcPr>
          <w:p w:rsidR="0076046F" w:rsidRPr="00C46280" w:rsidRDefault="008E009E" w:rsidP="00F2614D">
            <w:pPr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</w:tr>
      <w:tr w:rsidR="0076046F">
        <w:trPr>
          <w:trHeight w:val="567"/>
        </w:trPr>
        <w:tc>
          <w:tcPr>
            <w:tcW w:w="2376" w:type="dxa"/>
            <w:vAlign w:val="center"/>
          </w:tcPr>
          <w:p w:rsidR="0076046F" w:rsidRDefault="0076046F" w:rsidP="00BD5B81">
            <w:r w:rsidRPr="00BD5B81">
              <w:t>Date de création :</w:t>
            </w:r>
          </w:p>
        </w:tc>
        <w:tc>
          <w:tcPr>
            <w:tcW w:w="2694" w:type="dxa"/>
            <w:vAlign w:val="center"/>
          </w:tcPr>
          <w:p w:rsidR="0076046F" w:rsidRPr="00C46280" w:rsidRDefault="002D14D4" w:rsidP="00C44C1F">
            <w:pPr>
              <w:rPr>
                <w:color w:val="4F81BD"/>
              </w:rPr>
            </w:pPr>
            <w:r>
              <w:rPr>
                <w:color w:val="4F81BD"/>
              </w:rPr>
              <w:t>17.09.2018</w:t>
            </w:r>
          </w:p>
        </w:tc>
        <w:tc>
          <w:tcPr>
            <w:tcW w:w="992" w:type="dxa"/>
            <w:vAlign w:val="center"/>
          </w:tcPr>
          <w:p w:rsidR="0076046F" w:rsidRDefault="0076046F" w:rsidP="00F2614D">
            <w:r w:rsidRPr="00BD5B81">
              <w:t>Auteur :</w:t>
            </w:r>
          </w:p>
        </w:tc>
        <w:tc>
          <w:tcPr>
            <w:tcW w:w="3999" w:type="dxa"/>
            <w:vAlign w:val="center"/>
          </w:tcPr>
          <w:p w:rsidR="0076046F" w:rsidRPr="00C46280" w:rsidRDefault="002D14D4" w:rsidP="00F2614D">
            <w:pPr>
              <w:rPr>
                <w:color w:val="4F81BD"/>
              </w:rPr>
            </w:pPr>
            <w:r>
              <w:rPr>
                <w:color w:val="4F81BD"/>
              </w:rPr>
              <w:t>Tanguy Dietrich</w:t>
            </w:r>
          </w:p>
        </w:tc>
      </w:tr>
    </w:tbl>
    <w:p w:rsidR="0076046F" w:rsidRDefault="0076046F" w:rsidP="0094193D"/>
    <w:p w:rsidR="0076046F" w:rsidRPr="00360E0D" w:rsidRDefault="0076046F" w:rsidP="0094193D">
      <w:pPr>
        <w:rPr>
          <w:b/>
          <w:bCs/>
          <w:u w:val="single"/>
        </w:rPr>
      </w:pPr>
      <w:r w:rsidRPr="00360E0D">
        <w:rPr>
          <w:b/>
          <w:bCs/>
          <w:u w:val="single"/>
        </w:rPr>
        <w:t>Historique des modifications :</w:t>
      </w:r>
    </w:p>
    <w:p w:rsidR="0076046F" w:rsidRPr="00360E0D" w:rsidRDefault="0076046F" w:rsidP="0094193D">
      <w:pPr>
        <w:rPr>
          <w:sz w:val="8"/>
          <w:szCs w:val="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1559"/>
        <w:gridCol w:w="993"/>
        <w:gridCol w:w="6662"/>
      </w:tblGrid>
      <w:tr w:rsidR="0076046F">
        <w:tc>
          <w:tcPr>
            <w:tcW w:w="817" w:type="dxa"/>
          </w:tcPr>
          <w:p w:rsidR="0076046F" w:rsidRDefault="0076046F" w:rsidP="00D55E29">
            <w:pPr>
              <w:jc w:val="center"/>
            </w:pPr>
            <w:proofErr w:type="spellStart"/>
            <w:r>
              <w:t>Rév</w:t>
            </w:r>
            <w:proofErr w:type="spellEnd"/>
            <w:r>
              <w:t>.</w:t>
            </w:r>
          </w:p>
        </w:tc>
        <w:tc>
          <w:tcPr>
            <w:tcW w:w="1559" w:type="dxa"/>
          </w:tcPr>
          <w:p w:rsidR="0076046F" w:rsidRDefault="0076046F" w:rsidP="00D55E29">
            <w:pPr>
              <w:jc w:val="center"/>
            </w:pPr>
            <w:r>
              <w:t>Date</w:t>
            </w:r>
          </w:p>
        </w:tc>
        <w:tc>
          <w:tcPr>
            <w:tcW w:w="993" w:type="dxa"/>
          </w:tcPr>
          <w:p w:rsidR="0076046F" w:rsidRDefault="0076046F" w:rsidP="00D55E29">
            <w:pPr>
              <w:jc w:val="center"/>
            </w:pPr>
            <w:r>
              <w:t>Auteur</w:t>
            </w:r>
          </w:p>
        </w:tc>
        <w:tc>
          <w:tcPr>
            <w:tcW w:w="6662" w:type="dxa"/>
          </w:tcPr>
          <w:p w:rsidR="0076046F" w:rsidRDefault="0076046F" w:rsidP="00D55E29">
            <w:pPr>
              <w:jc w:val="center"/>
            </w:pPr>
            <w:r>
              <w:t>Détails des modifications</w:t>
            </w: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01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02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03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04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05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06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07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08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09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  <w:tr w:rsidR="0076046F">
        <w:tc>
          <w:tcPr>
            <w:tcW w:w="817" w:type="dxa"/>
          </w:tcPr>
          <w:p w:rsidR="0076046F" w:rsidRPr="0094193D" w:rsidRDefault="0076046F" w:rsidP="00D55E29">
            <w:pPr>
              <w:jc w:val="center"/>
            </w:pPr>
            <w:r w:rsidRPr="0094193D">
              <w:t>10</w:t>
            </w:r>
          </w:p>
        </w:tc>
        <w:tc>
          <w:tcPr>
            <w:tcW w:w="1559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993" w:type="dxa"/>
          </w:tcPr>
          <w:p w:rsidR="0076046F" w:rsidRPr="00D55E29" w:rsidRDefault="0076046F" w:rsidP="00D55E29">
            <w:pPr>
              <w:jc w:val="center"/>
              <w:rPr>
                <w:color w:val="4F81BD"/>
              </w:rPr>
            </w:pPr>
          </w:p>
        </w:tc>
        <w:tc>
          <w:tcPr>
            <w:tcW w:w="6662" w:type="dxa"/>
          </w:tcPr>
          <w:p w:rsidR="0076046F" w:rsidRPr="00D55E29" w:rsidRDefault="0076046F" w:rsidP="00D55E29">
            <w:pPr>
              <w:rPr>
                <w:color w:val="4F81BD"/>
              </w:rPr>
            </w:pPr>
          </w:p>
        </w:tc>
      </w:tr>
    </w:tbl>
    <w:p w:rsidR="0076046F" w:rsidRDefault="0076046F" w:rsidP="0094193D"/>
    <w:p w:rsidR="0076046F" w:rsidRDefault="0076046F">
      <w:pPr>
        <w:rPr>
          <w:b/>
          <w:bCs/>
        </w:rPr>
      </w:pPr>
    </w:p>
    <w:p w:rsidR="0076046F" w:rsidRDefault="0076046F">
      <w:pPr>
        <w:rPr>
          <w:b/>
          <w:bCs/>
        </w:rPr>
      </w:pPr>
    </w:p>
    <w:p w:rsidR="0076046F" w:rsidRDefault="0076046F">
      <w:pPr>
        <w:rPr>
          <w:b/>
          <w:bCs/>
        </w:rPr>
      </w:pPr>
      <w:r>
        <w:rPr>
          <w:b/>
          <w:bCs/>
        </w:rPr>
        <w:br w:type="page"/>
      </w:r>
    </w:p>
    <w:p w:rsidR="0076046F" w:rsidRPr="00286069" w:rsidRDefault="0076046F" w:rsidP="00BD5B81">
      <w:pPr>
        <w:rPr>
          <w:b/>
          <w:bCs/>
          <w:u w:val="single"/>
        </w:rPr>
      </w:pPr>
      <w:r w:rsidRPr="00286069">
        <w:rPr>
          <w:b/>
          <w:bCs/>
          <w:u w:val="single"/>
        </w:rPr>
        <w:lastRenderedPageBreak/>
        <w:t>Spécification du PCB :</w:t>
      </w:r>
    </w:p>
    <w:p w:rsidR="0076046F" w:rsidRPr="00BD5B81" w:rsidRDefault="0076046F">
      <w:pPr>
        <w:rPr>
          <w:b/>
          <w:bCs/>
          <w:sz w:val="8"/>
          <w:szCs w:val="8"/>
        </w:rPr>
      </w:pPr>
    </w:p>
    <w:p w:rsidR="0076046F" w:rsidRPr="0094193D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8"/>
          <w:szCs w:val="8"/>
        </w:rPr>
      </w:pPr>
    </w:p>
    <w:p w:rsidR="0076046F" w:rsidRDefault="0076046F" w:rsidP="00A6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4820"/>
          <w:tab w:val="left" w:pos="6237"/>
          <w:tab w:val="left" w:pos="7371"/>
        </w:tabs>
      </w:pPr>
      <w:r>
        <w:t>Nature du matériel isolant :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Bakélite</w:t>
      </w:r>
      <w:r>
        <w:tab/>
      </w: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FR-2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</w:t>
      </w:r>
      <w:r>
        <w:rPr>
          <w:color w:val="0070C0"/>
        </w:rPr>
        <w:t>___</w:t>
      </w:r>
    </w:p>
    <w:p w:rsidR="0076046F" w:rsidRDefault="0076046F" w:rsidP="00A62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6237"/>
          <w:tab w:val="left" w:pos="7371"/>
        </w:tabs>
      </w:pP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 Epoxy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FR-4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 w:rsidRPr="00A620B0">
        <w:rPr>
          <w:color w:val="0070C0"/>
        </w:rPr>
        <w:t xml:space="preserve"> </w:t>
      </w:r>
      <w:r>
        <w:rPr>
          <w:color w:val="0070C0"/>
        </w:rPr>
        <w:t>___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6237"/>
        </w:tabs>
      </w:pP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Autre : </w:t>
      </w:r>
      <w:r>
        <w:rPr>
          <w:color w:val="0070C0"/>
        </w:rPr>
        <w:t>___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4820"/>
          <w:tab w:val="left" w:pos="6237"/>
          <w:tab w:val="left" w:pos="7655"/>
        </w:tabs>
      </w:pPr>
      <w:r>
        <w:t>Epaisseur du PCB :</w:t>
      </w: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0.5 mm</w:t>
      </w: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0.8 mm</w:t>
      </w: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1.0 mm</w:t>
      </w: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1.2 mm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4820"/>
          <w:tab w:val="left" w:pos="6237"/>
          <w:tab w:val="left" w:pos="7655"/>
        </w:tabs>
      </w:pP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1.6 mm</w:t>
      </w:r>
      <w:r>
        <w:tab/>
      </w:r>
      <w: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2.0 mm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r>
        <w:t xml:space="preserve"> autre : </w:t>
      </w:r>
      <w:r>
        <w:rPr>
          <w:color w:val="0070C0"/>
        </w:rPr>
        <w:t xml:space="preserve">_ </w:t>
      </w:r>
      <w:r>
        <w:t>mm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</w:tabs>
      </w:pPr>
      <w:r>
        <w:t xml:space="preserve">Nombre de couches : </w:t>
      </w:r>
      <w:r>
        <w:tab/>
      </w:r>
      <w:bookmarkStart w:id="0" w:name="CaseACocher1"/>
      <w:r w:rsidR="00C07EE0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C07EE0">
        <w:instrText xml:space="preserve"> FORMCHECKBOX </w:instrText>
      </w:r>
      <w:r w:rsidR="00607C7D">
        <w:fldChar w:fldCharType="separate"/>
      </w:r>
      <w:r w:rsidR="00C07EE0">
        <w:fldChar w:fldCharType="end"/>
      </w:r>
      <w:bookmarkEnd w:id="0"/>
      <w:r>
        <w:t xml:space="preserve"> Simple face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</w:tabs>
      </w:pPr>
      <w:r>
        <w:tab/>
      </w:r>
      <w:bookmarkStart w:id="1" w:name="CaseACocher2"/>
      <w:r w:rsidR="00C07EE0">
        <w:fldChar w:fldCharType="begin">
          <w:ffData>
            <w:name w:val="CaseACocher2"/>
            <w:enabled/>
            <w:calcOnExit w:val="0"/>
            <w:checkBox>
              <w:sizeAuto/>
              <w:default w:val="1"/>
            </w:checkBox>
          </w:ffData>
        </w:fldChar>
      </w:r>
      <w:r w:rsidR="00C07EE0">
        <w:instrText xml:space="preserve"> FORMCHECKBOX </w:instrText>
      </w:r>
      <w:r w:rsidR="00607C7D">
        <w:fldChar w:fldCharType="separate"/>
      </w:r>
      <w:r w:rsidR="00C07EE0">
        <w:fldChar w:fldCharType="end"/>
      </w:r>
      <w:bookmarkEnd w:id="1"/>
      <w:r>
        <w:t xml:space="preserve"> Double face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</w:tabs>
      </w:pPr>
      <w:r>
        <w:tab/>
      </w:r>
      <w:bookmarkStart w:id="2" w:name="CaseACocher3"/>
      <w: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07C7D">
        <w:fldChar w:fldCharType="separate"/>
      </w:r>
      <w:r>
        <w:fldChar w:fldCharType="end"/>
      </w:r>
      <w:bookmarkEnd w:id="2"/>
      <w:r>
        <w:t xml:space="preserve"> </w:t>
      </w:r>
      <w:proofErr w:type="gramStart"/>
      <w:r>
        <w:t>Multicouches,  nombre</w:t>
      </w:r>
      <w:proofErr w:type="gramEnd"/>
      <w:r>
        <w:t xml:space="preserve"> de couches </w:t>
      </w:r>
      <w:r w:rsidRPr="00286069">
        <w:t xml:space="preserve">=  </w:t>
      </w:r>
      <w:r>
        <w:t>X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2268"/>
        </w:tabs>
      </w:pPr>
    </w:p>
    <w:p w:rsidR="006D1EFB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4536"/>
          <w:tab w:val="left" w:pos="5670"/>
          <w:tab w:val="left" w:pos="6804"/>
          <w:tab w:val="left" w:pos="7938"/>
        </w:tabs>
      </w:pPr>
      <w:r>
        <w:t xml:space="preserve">Epaisseur des couches cuivre :  </w:t>
      </w:r>
      <w:r>
        <w:tab/>
      </w:r>
    </w:p>
    <w:p w:rsidR="0076046F" w:rsidRDefault="006D1EFB" w:rsidP="006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701"/>
          <w:tab w:val="left" w:pos="3402"/>
          <w:tab w:val="left" w:pos="4536"/>
          <w:tab w:val="left" w:pos="5670"/>
          <w:tab w:val="left" w:pos="6804"/>
          <w:tab w:val="left" w:pos="7938"/>
        </w:tabs>
      </w:pPr>
      <w:r>
        <w:tab/>
      </w:r>
      <w:r w:rsidR="0076046F">
        <w:t xml:space="preserve">Externe </w:t>
      </w:r>
      <w:r w:rsidR="0076046F">
        <w:tab/>
      </w:r>
      <w:r w:rsidR="00C07EE0">
        <w:fldChar w:fldCharType="begin">
          <w:ffData>
            <w:name w:val=""/>
            <w:enabled w:val="0"/>
            <w:calcOnExit w:val="0"/>
            <w:checkBox>
              <w:sizeAuto/>
              <w:default w:val="1"/>
            </w:checkBox>
          </w:ffData>
        </w:fldChar>
      </w:r>
      <w:r w:rsidR="00C07EE0">
        <w:instrText xml:space="preserve"> FORMCHECKBOX </w:instrText>
      </w:r>
      <w:r w:rsidR="00607C7D">
        <w:fldChar w:fldCharType="separate"/>
      </w:r>
      <w:r w:rsidR="00C07EE0">
        <w:fldChar w:fldCharType="end"/>
      </w:r>
      <w:r>
        <w:t xml:space="preserve"> 18 </w:t>
      </w:r>
      <w:r>
        <w:sym w:font="Symbol" w:char="F06D"/>
      </w:r>
      <w:r>
        <w:tab/>
      </w:r>
      <w:r w:rsidR="00C07EE0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07EE0">
        <w:instrText xml:space="preserve"> FORMCHECKBOX </w:instrText>
      </w:r>
      <w:r w:rsidR="00607C7D">
        <w:fldChar w:fldCharType="separate"/>
      </w:r>
      <w:r w:rsidR="00C07EE0">
        <w:fldChar w:fldCharType="end"/>
      </w:r>
      <w:r w:rsidR="0076046F">
        <w:t xml:space="preserve"> 35 </w:t>
      </w:r>
      <w:r w:rsidR="0076046F">
        <w:sym w:font="Symbol" w:char="F06D"/>
      </w:r>
      <w:r w:rsidR="0076046F"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75 </w:t>
      </w:r>
      <w:r w:rsidR="0076046F">
        <w:sym w:font="Symbol" w:char="F06D"/>
      </w:r>
      <w:r w:rsidR="0076046F"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105 </w:t>
      </w:r>
      <w:r w:rsidR="0076046F">
        <w:sym w:font="Symbol" w:char="F06D"/>
      </w:r>
      <w:r w:rsidR="0076046F"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autre : </w:t>
      </w:r>
      <w:r w:rsidR="0076046F">
        <w:rPr>
          <w:color w:val="0070C0"/>
        </w:rPr>
        <w:t>_</w:t>
      </w:r>
    </w:p>
    <w:p w:rsidR="0076046F" w:rsidRDefault="006D1EFB" w:rsidP="006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1701"/>
          <w:tab w:val="left" w:pos="3402"/>
          <w:tab w:val="left" w:pos="4536"/>
          <w:tab w:val="left" w:pos="5670"/>
          <w:tab w:val="left" w:pos="6804"/>
          <w:tab w:val="left" w:pos="7938"/>
        </w:tabs>
      </w:pPr>
      <w:r>
        <w:tab/>
      </w:r>
      <w:r w:rsidR="0076046F">
        <w:t xml:space="preserve">Interne </w:t>
      </w:r>
      <w:r w:rsidR="0076046F">
        <w:tab/>
      </w:r>
      <w:r w:rsidR="00E70742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E70742">
        <w:instrText xml:space="preserve"> FORMCHECKBOX </w:instrText>
      </w:r>
      <w:r w:rsidR="00607C7D">
        <w:fldChar w:fldCharType="separate"/>
      </w:r>
      <w:r w:rsidR="00E70742">
        <w:fldChar w:fldCharType="end"/>
      </w:r>
      <w:r>
        <w:t xml:space="preserve"> 18 </w:t>
      </w:r>
      <w:r>
        <w:sym w:font="Symbol" w:char="F06D"/>
      </w:r>
      <w:r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35 </w:t>
      </w:r>
      <w:r w:rsidR="0076046F">
        <w:sym w:font="Symbol" w:char="F06D"/>
      </w:r>
      <w:r w:rsidR="0076046F"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75 </w:t>
      </w:r>
      <w:r w:rsidR="0076046F">
        <w:sym w:font="Symbol" w:char="F06D"/>
      </w:r>
      <w:r w:rsidR="0076046F"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105 </w:t>
      </w:r>
      <w:r w:rsidR="0076046F">
        <w:sym w:font="Symbol" w:char="F06D"/>
      </w:r>
      <w:r w:rsidR="0076046F">
        <w:tab/>
      </w:r>
      <w:r w:rsidR="0076046F"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="0076046F">
        <w:instrText xml:space="preserve"> FORMCHECKBOX </w:instrText>
      </w:r>
      <w:r w:rsidR="00607C7D">
        <w:fldChar w:fldCharType="separate"/>
      </w:r>
      <w:r w:rsidR="0076046F">
        <w:fldChar w:fldCharType="end"/>
      </w:r>
      <w:r w:rsidR="0076046F">
        <w:t xml:space="preserve"> autre : </w:t>
      </w:r>
      <w:r w:rsidR="0076046F">
        <w:rPr>
          <w:color w:val="0070C0"/>
        </w:rPr>
        <w:t>_</w:t>
      </w: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4536"/>
          <w:tab w:val="left" w:pos="5670"/>
          <w:tab w:val="left" w:pos="6804"/>
        </w:tabs>
      </w:pPr>
      <w:r>
        <w:t>Largeur minimum des pistes :</w:t>
      </w:r>
      <w:r>
        <w:tab/>
      </w:r>
      <w:r>
        <w:rPr>
          <w:color w:val="4F81BD"/>
        </w:rPr>
        <w:t>0.5</w:t>
      </w:r>
      <w:r w:rsidR="00660FC7">
        <w:rPr>
          <w:color w:val="4F81BD"/>
        </w:rPr>
        <w:t>08</w:t>
      </w:r>
      <w:r>
        <w:tab/>
        <w:t>mm    /</w:t>
      </w:r>
      <w:r>
        <w:tab/>
      </w:r>
      <w:r w:rsidR="00660FC7">
        <w:rPr>
          <w:color w:val="4F81BD"/>
        </w:rPr>
        <w:t>20m</w:t>
      </w:r>
      <w:r>
        <w:tab/>
      </w:r>
      <w:proofErr w:type="spellStart"/>
      <w:r>
        <w:t>inch</w:t>
      </w:r>
      <w:proofErr w:type="spellEnd"/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</w:p>
    <w:p w:rsidR="0076046F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3402"/>
          <w:tab w:val="left" w:pos="4536"/>
          <w:tab w:val="left" w:pos="5670"/>
          <w:tab w:val="left" w:pos="6804"/>
        </w:tabs>
      </w:pPr>
      <w:r>
        <w:t>Largeur minimum entre pistes :</w:t>
      </w:r>
      <w:r>
        <w:tab/>
      </w:r>
      <w:r>
        <w:rPr>
          <w:color w:val="4F81BD"/>
        </w:rPr>
        <w:t>0.25</w:t>
      </w:r>
      <w:r w:rsidR="00660FC7">
        <w:rPr>
          <w:color w:val="4F81BD"/>
        </w:rPr>
        <w:t>4</w:t>
      </w:r>
      <w:r w:rsidRPr="00C46280">
        <w:rPr>
          <w:color w:val="4F81BD"/>
        </w:rPr>
        <w:t xml:space="preserve"> </w:t>
      </w:r>
      <w:r>
        <w:tab/>
        <w:t>mm    /</w:t>
      </w:r>
      <w:r>
        <w:tab/>
      </w:r>
      <w:r w:rsidR="00660FC7">
        <w:rPr>
          <w:color w:val="4F81BD"/>
        </w:rPr>
        <w:t>10m</w:t>
      </w:r>
      <w:r>
        <w:tab/>
      </w:r>
      <w:proofErr w:type="spellStart"/>
      <w:r>
        <w:t>inch</w:t>
      </w:r>
      <w:proofErr w:type="spellEnd"/>
    </w:p>
    <w:p w:rsidR="0076046F" w:rsidRPr="0094193D" w:rsidRDefault="0076046F" w:rsidP="00BD5B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8"/>
          <w:szCs w:val="8"/>
        </w:rPr>
      </w:pPr>
    </w:p>
    <w:p w:rsidR="0076046F" w:rsidRDefault="0076046F"/>
    <w:p w:rsidR="0076046F" w:rsidRPr="0094193D" w:rsidRDefault="0076046F">
      <w:pPr>
        <w:rPr>
          <w:b/>
          <w:bCs/>
          <w:u w:val="single"/>
        </w:rPr>
      </w:pPr>
      <w:r w:rsidRPr="0094193D">
        <w:rPr>
          <w:b/>
          <w:bCs/>
          <w:u w:val="single"/>
        </w:rPr>
        <w:t>Liste des documents :</w:t>
      </w:r>
    </w:p>
    <w:p w:rsidR="0076046F" w:rsidRPr="0094193D" w:rsidRDefault="0076046F" w:rsidP="008C51AF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10"/>
        <w:gridCol w:w="2948"/>
        <w:gridCol w:w="6153"/>
      </w:tblGrid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660FC7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76046F" w:rsidP="0094193D">
            <w:r>
              <w:t>Schéma  électrique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2B7433" w:rsidP="0094193D">
            <w:pPr>
              <w:rPr>
                <w:color w:val="0070C0"/>
              </w:rPr>
            </w:pPr>
            <w:r>
              <w:rPr>
                <w:color w:val="0070C0"/>
              </w:rPr>
              <w:t>Page 3</w:t>
            </w:r>
          </w:p>
        </w:tc>
      </w:tr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660FC7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76046F" w:rsidP="0094193D">
            <w:r>
              <w:t xml:space="preserve">Liste du matériel 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2B7433" w:rsidP="0094193D">
            <w:pPr>
              <w:rPr>
                <w:color w:val="0070C0"/>
              </w:rPr>
            </w:pPr>
            <w:r>
              <w:rPr>
                <w:color w:val="0070C0"/>
              </w:rPr>
              <w:t>Page 3</w:t>
            </w:r>
          </w:p>
        </w:tc>
      </w:tr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660FC7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76046F" w:rsidP="0094193D">
            <w:r>
              <w:t>Dimension</w:t>
            </w:r>
            <w:r w:rsidR="0025394F">
              <w:t>s</w:t>
            </w:r>
            <w:r>
              <w:t xml:space="preserve"> du PCB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2B7433" w:rsidP="0094193D">
            <w:pPr>
              <w:rPr>
                <w:color w:val="0070C0"/>
              </w:rPr>
            </w:pPr>
            <w:r>
              <w:rPr>
                <w:color w:val="0070C0"/>
              </w:rPr>
              <w:t>Page 4</w:t>
            </w:r>
          </w:p>
        </w:tc>
      </w:tr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660FC7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76046F" w:rsidP="0094193D">
            <w:r>
              <w:t xml:space="preserve">Plan de perçage 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2B7433" w:rsidP="0094193D">
            <w:pPr>
              <w:rPr>
                <w:color w:val="0070C0"/>
              </w:rPr>
            </w:pPr>
            <w:r>
              <w:rPr>
                <w:color w:val="0070C0"/>
              </w:rPr>
              <w:t>Page 5</w:t>
            </w:r>
          </w:p>
        </w:tc>
      </w:tr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660FC7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76046F" w:rsidP="0094193D">
            <w:r>
              <w:t xml:space="preserve">Plan d'implantation </w:t>
            </w:r>
            <w:r w:rsidR="00FD6613">
              <w:t>dessous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2B7433" w:rsidP="002B7433">
            <w:pPr>
              <w:rPr>
                <w:color w:val="0070C0"/>
              </w:rPr>
            </w:pPr>
            <w:r>
              <w:rPr>
                <w:color w:val="0070C0"/>
              </w:rPr>
              <w:t>Page 6</w:t>
            </w:r>
          </w:p>
        </w:tc>
      </w:tr>
      <w:tr w:rsidR="00FD6613" w:rsidTr="00FA5A45">
        <w:tc>
          <w:tcPr>
            <w:tcW w:w="817" w:type="dxa"/>
            <w:tcBorders>
              <w:right w:val="nil"/>
            </w:tcBorders>
          </w:tcPr>
          <w:p w:rsidR="00FD6613" w:rsidRDefault="00FD6613" w:rsidP="00FA5A4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FD6613" w:rsidRDefault="00FD6613" w:rsidP="00FA5A45">
            <w:r>
              <w:t>Plan d'implantation dessus</w:t>
            </w:r>
          </w:p>
        </w:tc>
        <w:tc>
          <w:tcPr>
            <w:tcW w:w="6267" w:type="dxa"/>
            <w:tcBorders>
              <w:left w:val="nil"/>
            </w:tcBorders>
          </w:tcPr>
          <w:p w:rsidR="00FD6613" w:rsidRPr="00D55E29" w:rsidRDefault="002B7433" w:rsidP="002B7433">
            <w:pPr>
              <w:rPr>
                <w:color w:val="0070C0"/>
              </w:rPr>
            </w:pPr>
            <w:r>
              <w:rPr>
                <w:color w:val="0070C0"/>
              </w:rPr>
              <w:t>Page 6</w:t>
            </w:r>
          </w:p>
        </w:tc>
      </w:tr>
      <w:tr w:rsidR="00FD6613" w:rsidTr="00FA5A45">
        <w:tc>
          <w:tcPr>
            <w:tcW w:w="817" w:type="dxa"/>
            <w:tcBorders>
              <w:right w:val="nil"/>
            </w:tcBorders>
          </w:tcPr>
          <w:p w:rsidR="00FD6613" w:rsidRDefault="00806E9A" w:rsidP="00FA5A4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FD6613" w:rsidRDefault="00FD6613" w:rsidP="00FA5A45">
            <w:proofErr w:type="spellStart"/>
            <w:r>
              <w:t>Print</w:t>
            </w:r>
            <w:proofErr w:type="spellEnd"/>
            <w:r>
              <w:t xml:space="preserve"> : vue de dess</w:t>
            </w:r>
            <w:r w:rsidR="00806E9A">
              <w:t>o</w:t>
            </w:r>
            <w:r>
              <w:t xml:space="preserve">us </w:t>
            </w:r>
          </w:p>
        </w:tc>
        <w:tc>
          <w:tcPr>
            <w:tcW w:w="6267" w:type="dxa"/>
            <w:tcBorders>
              <w:left w:val="nil"/>
            </w:tcBorders>
          </w:tcPr>
          <w:p w:rsidR="00FD6613" w:rsidRPr="00D55E29" w:rsidRDefault="002B7433" w:rsidP="002B7433">
            <w:pPr>
              <w:rPr>
                <w:color w:val="0070C0"/>
              </w:rPr>
            </w:pPr>
            <w:r>
              <w:rPr>
                <w:color w:val="0070C0"/>
              </w:rPr>
              <w:t>Page 7</w:t>
            </w:r>
          </w:p>
        </w:tc>
      </w:tr>
      <w:tr w:rsidR="00176C96" w:rsidTr="00FA5A45">
        <w:tc>
          <w:tcPr>
            <w:tcW w:w="817" w:type="dxa"/>
            <w:tcBorders>
              <w:right w:val="nil"/>
            </w:tcBorders>
          </w:tcPr>
          <w:p w:rsidR="00176C96" w:rsidRDefault="00806E9A" w:rsidP="00FA5A45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176C96" w:rsidRDefault="00806E9A" w:rsidP="00FA5A45">
            <w:proofErr w:type="spellStart"/>
            <w:r>
              <w:t>Print</w:t>
            </w:r>
            <w:proofErr w:type="spellEnd"/>
            <w:r>
              <w:t xml:space="preserve"> : vue de dess</w:t>
            </w:r>
            <w:r w:rsidR="00176C96">
              <w:t xml:space="preserve">us </w:t>
            </w:r>
          </w:p>
        </w:tc>
        <w:tc>
          <w:tcPr>
            <w:tcW w:w="6267" w:type="dxa"/>
            <w:tcBorders>
              <w:left w:val="nil"/>
            </w:tcBorders>
          </w:tcPr>
          <w:p w:rsidR="00176C96" w:rsidRPr="00D55E29" w:rsidRDefault="002B7433" w:rsidP="002B7433">
            <w:pPr>
              <w:rPr>
                <w:color w:val="0070C0"/>
              </w:rPr>
            </w:pPr>
            <w:r>
              <w:rPr>
                <w:color w:val="0070C0"/>
              </w:rPr>
              <w:t>Page 7</w:t>
            </w:r>
          </w:p>
        </w:tc>
      </w:tr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806E9A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176C96" w:rsidP="0094193D">
            <w:r>
              <w:t>Points tests</w:t>
            </w:r>
            <w:r w:rsidR="0076046F">
              <w:t xml:space="preserve"> 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2B7433" w:rsidP="002B7433">
            <w:pPr>
              <w:rPr>
                <w:color w:val="0070C0"/>
              </w:rPr>
            </w:pPr>
            <w:r>
              <w:rPr>
                <w:color w:val="0070C0"/>
              </w:rPr>
              <w:t>Page 8</w:t>
            </w:r>
          </w:p>
        </w:tc>
      </w:tr>
      <w:tr w:rsidR="0076046F" w:rsidTr="00FD6613">
        <w:tc>
          <w:tcPr>
            <w:tcW w:w="817" w:type="dxa"/>
            <w:tcBorders>
              <w:right w:val="nil"/>
            </w:tcBorders>
          </w:tcPr>
          <w:p w:rsidR="0076046F" w:rsidRDefault="0076046F" w:rsidP="00D55E29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607C7D">
              <w:fldChar w:fldCharType="separate"/>
            </w:r>
            <w:r>
              <w:fldChar w:fldCharType="end"/>
            </w:r>
          </w:p>
        </w:tc>
        <w:tc>
          <w:tcPr>
            <w:tcW w:w="2977" w:type="dxa"/>
            <w:tcBorders>
              <w:left w:val="nil"/>
              <w:right w:val="nil"/>
            </w:tcBorders>
          </w:tcPr>
          <w:p w:rsidR="0076046F" w:rsidRDefault="0076046F" w:rsidP="0094193D">
            <w:r>
              <w:t>Fichier Gerber</w:t>
            </w:r>
          </w:p>
        </w:tc>
        <w:tc>
          <w:tcPr>
            <w:tcW w:w="6267" w:type="dxa"/>
            <w:tcBorders>
              <w:left w:val="nil"/>
            </w:tcBorders>
          </w:tcPr>
          <w:p w:rsidR="0076046F" w:rsidRPr="00D55E29" w:rsidRDefault="0076046F" w:rsidP="0094193D">
            <w:pPr>
              <w:rPr>
                <w:color w:val="0070C0"/>
              </w:rPr>
            </w:pPr>
            <w:r w:rsidRPr="00D55E29">
              <w:rPr>
                <w:color w:val="0070C0"/>
              </w:rPr>
              <w:t>___</w:t>
            </w:r>
          </w:p>
        </w:tc>
      </w:tr>
    </w:tbl>
    <w:p w:rsidR="0076046F" w:rsidRDefault="0076046F" w:rsidP="0094193D"/>
    <w:p w:rsidR="0076046F" w:rsidRDefault="0076046F" w:rsidP="008C51AF"/>
    <w:p w:rsidR="0076046F" w:rsidRDefault="0076046F" w:rsidP="008C51AF"/>
    <w:p w:rsidR="0076046F" w:rsidRDefault="0076046F" w:rsidP="008C51AF">
      <w:pPr>
        <w:rPr>
          <w:b/>
          <w:bCs/>
        </w:rPr>
      </w:pPr>
      <w:r>
        <w:br w:type="page"/>
      </w:r>
      <w:r w:rsidRPr="008D1A43">
        <w:rPr>
          <w:b/>
          <w:bCs/>
        </w:rPr>
        <w:lastRenderedPageBreak/>
        <w:t xml:space="preserve">Schéma électrique : </w:t>
      </w:r>
    </w:p>
    <w:p w:rsidR="00F62457" w:rsidRDefault="00F62457" w:rsidP="008C51AF">
      <w:pPr>
        <w:rPr>
          <w:b/>
          <w:bCs/>
        </w:rPr>
      </w:pPr>
    </w:p>
    <w:p w:rsidR="00657A84" w:rsidRPr="008D1A43" w:rsidRDefault="00414C90" w:rsidP="008C51AF">
      <w:pPr>
        <w:rPr>
          <w:b/>
          <w:bCs/>
        </w:rPr>
      </w:pPr>
      <w:r>
        <w:rPr>
          <w:noProof/>
          <w:lang w:eastAsia="fr-CH"/>
        </w:rPr>
        <w:drawing>
          <wp:inline distT="0" distB="0" distL="0" distR="0">
            <wp:extent cx="6301105" cy="2679700"/>
            <wp:effectExtent l="0" t="0" r="0" b="0"/>
            <wp:docPr id="1" name="Image 1" descr="Schem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em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FB" w:rsidRDefault="006D1EFB" w:rsidP="008C51AF"/>
    <w:p w:rsidR="0076046F" w:rsidRPr="008D1A43" w:rsidRDefault="0076046F" w:rsidP="008C51AF">
      <w:pPr>
        <w:rPr>
          <w:b/>
          <w:bCs/>
        </w:rPr>
      </w:pPr>
      <w:r w:rsidRPr="008D1A43">
        <w:rPr>
          <w:b/>
          <w:bCs/>
        </w:rPr>
        <w:t xml:space="preserve">Liste du matériel : </w:t>
      </w:r>
    </w:p>
    <w:p w:rsidR="0076046F" w:rsidRDefault="0076046F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43"/>
        <w:gridCol w:w="3119"/>
        <w:gridCol w:w="1842"/>
        <w:gridCol w:w="1134"/>
        <w:gridCol w:w="851"/>
        <w:gridCol w:w="992"/>
      </w:tblGrid>
      <w:tr w:rsidR="00281520" w:rsidTr="00D845FE">
        <w:tc>
          <w:tcPr>
            <w:tcW w:w="1843" w:type="dxa"/>
            <w:shd w:val="clear" w:color="auto" w:fill="F2F2F2"/>
          </w:tcPr>
          <w:p w:rsidR="00281520" w:rsidRDefault="00281520" w:rsidP="006C502C">
            <w:r>
              <w:t>Références</w:t>
            </w:r>
          </w:p>
        </w:tc>
        <w:tc>
          <w:tcPr>
            <w:tcW w:w="3119" w:type="dxa"/>
            <w:shd w:val="clear" w:color="auto" w:fill="F2F2F2"/>
          </w:tcPr>
          <w:p w:rsidR="00281520" w:rsidRDefault="00281520" w:rsidP="006C502C">
            <w:r>
              <w:t>Composant</w:t>
            </w:r>
          </w:p>
        </w:tc>
        <w:tc>
          <w:tcPr>
            <w:tcW w:w="1842" w:type="dxa"/>
            <w:shd w:val="clear" w:color="auto" w:fill="F2F2F2"/>
          </w:tcPr>
          <w:p w:rsidR="00281520" w:rsidRDefault="00281520" w:rsidP="00281520">
            <w:pPr>
              <w:jc w:val="center"/>
            </w:pPr>
            <w:r>
              <w:t>Référence fabricant</w:t>
            </w:r>
          </w:p>
        </w:tc>
        <w:tc>
          <w:tcPr>
            <w:tcW w:w="1134" w:type="dxa"/>
            <w:shd w:val="clear" w:color="auto" w:fill="F2F2F2"/>
          </w:tcPr>
          <w:p w:rsidR="00281520" w:rsidRDefault="00281520" w:rsidP="00E80B1A">
            <w:pPr>
              <w:jc w:val="center"/>
            </w:pPr>
            <w:r>
              <w:t>Quantité</w:t>
            </w:r>
          </w:p>
        </w:tc>
        <w:tc>
          <w:tcPr>
            <w:tcW w:w="851" w:type="dxa"/>
            <w:shd w:val="clear" w:color="auto" w:fill="F2F2F2"/>
          </w:tcPr>
          <w:p w:rsidR="00281520" w:rsidRDefault="00281520" w:rsidP="00E80B1A">
            <w:pPr>
              <w:jc w:val="center"/>
            </w:pPr>
            <w:r>
              <w:t xml:space="preserve">Pu </w:t>
            </w:r>
            <w:r w:rsidRPr="00281520">
              <w:rPr>
                <w:sz w:val="16"/>
                <w:szCs w:val="16"/>
              </w:rPr>
              <w:t>[CHF]</w:t>
            </w:r>
          </w:p>
        </w:tc>
        <w:tc>
          <w:tcPr>
            <w:tcW w:w="992" w:type="dxa"/>
            <w:shd w:val="clear" w:color="auto" w:fill="F2F2F2"/>
          </w:tcPr>
          <w:p w:rsidR="00281520" w:rsidRDefault="00281520" w:rsidP="00E80B1A">
            <w:pPr>
              <w:jc w:val="center"/>
            </w:pPr>
            <w:proofErr w:type="spellStart"/>
            <w:r>
              <w:t>Ptot</w:t>
            </w:r>
            <w:proofErr w:type="spellEnd"/>
            <w:r>
              <w:t xml:space="preserve"> </w:t>
            </w:r>
            <w:r w:rsidRPr="00281520">
              <w:rPr>
                <w:sz w:val="16"/>
                <w:szCs w:val="16"/>
              </w:rPr>
              <w:t>[CHF]</w:t>
            </w:r>
          </w:p>
        </w:tc>
      </w:tr>
      <w:tr w:rsidR="009B7119" w:rsidRPr="00281520" w:rsidTr="00D845FE">
        <w:tc>
          <w:tcPr>
            <w:tcW w:w="1843" w:type="dxa"/>
          </w:tcPr>
          <w:p w:rsidR="009B7119" w:rsidRPr="00281520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J1…J4</w:t>
            </w:r>
          </w:p>
        </w:tc>
        <w:tc>
          <w:tcPr>
            <w:tcW w:w="3119" w:type="dxa"/>
          </w:tcPr>
          <w:p w:rsidR="009B7119" w:rsidRPr="00281520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Connecteur 2 </w:t>
            </w:r>
            <w:proofErr w:type="spellStart"/>
            <w:r>
              <w:rPr>
                <w:sz w:val="18"/>
                <w:szCs w:val="18"/>
              </w:rPr>
              <w:t>poles</w:t>
            </w:r>
            <w:proofErr w:type="spellEnd"/>
          </w:p>
        </w:tc>
        <w:tc>
          <w:tcPr>
            <w:tcW w:w="1842" w:type="dxa"/>
            <w:vAlign w:val="center"/>
          </w:tcPr>
          <w:p w:rsidR="009B7119" w:rsidRPr="00C07EE0" w:rsidRDefault="009B7119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9B7119" w:rsidRPr="00281520" w:rsidRDefault="00452BEF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9B7119" w:rsidRPr="00281520" w:rsidRDefault="009B7119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7119" w:rsidRPr="00281520" w:rsidRDefault="009B7119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D845FE" w:rsidRPr="00281520" w:rsidTr="00D845FE">
        <w:tc>
          <w:tcPr>
            <w:tcW w:w="1843" w:type="dxa"/>
          </w:tcPr>
          <w:p w:rsidR="00D845FE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Cin1, Cout1</w:t>
            </w:r>
          </w:p>
        </w:tc>
        <w:tc>
          <w:tcPr>
            <w:tcW w:w="3119" w:type="dxa"/>
          </w:tcPr>
          <w:p w:rsidR="00D845FE" w:rsidRDefault="00D606D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Condensateur 100uF 25VDC</w:t>
            </w:r>
          </w:p>
        </w:tc>
        <w:tc>
          <w:tcPr>
            <w:tcW w:w="1842" w:type="dxa"/>
            <w:vAlign w:val="center"/>
          </w:tcPr>
          <w:p w:rsidR="00D845FE" w:rsidRPr="00D845FE" w:rsidRDefault="00D845FE" w:rsidP="00274FAB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845FE" w:rsidRDefault="00452BEF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1" w:type="dxa"/>
          </w:tcPr>
          <w:p w:rsidR="00D845FE" w:rsidRPr="00281520" w:rsidRDefault="00D845FE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845FE" w:rsidRPr="00281520" w:rsidRDefault="00D845FE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9B7119" w:rsidRPr="00281520" w:rsidTr="00D845FE">
        <w:tc>
          <w:tcPr>
            <w:tcW w:w="1843" w:type="dxa"/>
          </w:tcPr>
          <w:p w:rsidR="009B7119" w:rsidRPr="00281520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J5…J8</w:t>
            </w:r>
          </w:p>
        </w:tc>
        <w:tc>
          <w:tcPr>
            <w:tcW w:w="3119" w:type="dxa"/>
          </w:tcPr>
          <w:p w:rsidR="009B7119" w:rsidRPr="00281520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Cosse</w:t>
            </w:r>
          </w:p>
        </w:tc>
        <w:tc>
          <w:tcPr>
            <w:tcW w:w="1842" w:type="dxa"/>
            <w:vAlign w:val="center"/>
          </w:tcPr>
          <w:p w:rsidR="009B7119" w:rsidRPr="00C07EE0" w:rsidRDefault="009B7119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9B7119" w:rsidRPr="00281520" w:rsidRDefault="00452BEF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1" w:type="dxa"/>
          </w:tcPr>
          <w:p w:rsidR="009B7119" w:rsidRPr="00281520" w:rsidRDefault="009B7119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7119" w:rsidRPr="00281520" w:rsidRDefault="009B7119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9B7119" w:rsidRPr="00281520" w:rsidTr="00D845FE">
        <w:tc>
          <w:tcPr>
            <w:tcW w:w="1843" w:type="dxa"/>
          </w:tcPr>
          <w:p w:rsidR="009B7119" w:rsidRPr="00281520" w:rsidRDefault="00452BEF" w:rsidP="001762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C1</w:t>
            </w:r>
          </w:p>
        </w:tc>
        <w:tc>
          <w:tcPr>
            <w:tcW w:w="3119" w:type="dxa"/>
          </w:tcPr>
          <w:p w:rsidR="009B7119" w:rsidRPr="00281520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Condensateur SMD 1206 100nF</w:t>
            </w:r>
          </w:p>
        </w:tc>
        <w:tc>
          <w:tcPr>
            <w:tcW w:w="1842" w:type="dxa"/>
            <w:vAlign w:val="center"/>
          </w:tcPr>
          <w:p w:rsidR="009B7119" w:rsidRPr="00C07EE0" w:rsidRDefault="009B7119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9B7119" w:rsidRPr="00281520" w:rsidRDefault="00D606DF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9B7119" w:rsidRPr="00281520" w:rsidRDefault="009B7119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7119" w:rsidRPr="00281520" w:rsidRDefault="009B7119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9B7119" w:rsidRPr="00281520" w:rsidTr="00D845FE">
        <w:tc>
          <w:tcPr>
            <w:tcW w:w="1843" w:type="dxa"/>
          </w:tcPr>
          <w:p w:rsidR="009B7119" w:rsidRPr="00281520" w:rsidRDefault="00452BE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C2</w:t>
            </w:r>
          </w:p>
        </w:tc>
        <w:tc>
          <w:tcPr>
            <w:tcW w:w="3119" w:type="dxa"/>
          </w:tcPr>
          <w:p w:rsidR="009B7119" w:rsidRPr="00281520" w:rsidRDefault="00452BEF" w:rsidP="006C1C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Condensateur SMD 1206 1nF</w:t>
            </w:r>
          </w:p>
        </w:tc>
        <w:tc>
          <w:tcPr>
            <w:tcW w:w="1842" w:type="dxa"/>
            <w:vAlign w:val="center"/>
          </w:tcPr>
          <w:p w:rsidR="009B7119" w:rsidRPr="00C07EE0" w:rsidRDefault="009B7119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9B7119" w:rsidRPr="00281520" w:rsidRDefault="00D606DF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9B7119" w:rsidRPr="00281520" w:rsidRDefault="009B7119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9B7119" w:rsidRPr="00281520" w:rsidRDefault="009B7119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6E1219" w:rsidRPr="00281520" w:rsidTr="00D845FE">
        <w:tc>
          <w:tcPr>
            <w:tcW w:w="1843" w:type="dxa"/>
          </w:tcPr>
          <w:p w:rsidR="006E1219" w:rsidRPr="00281520" w:rsidRDefault="00D606D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U1</w:t>
            </w:r>
          </w:p>
        </w:tc>
        <w:tc>
          <w:tcPr>
            <w:tcW w:w="3119" w:type="dxa"/>
          </w:tcPr>
          <w:p w:rsidR="006E1219" w:rsidRPr="00281520" w:rsidRDefault="00D606DF" w:rsidP="00952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LM2575 </w:t>
            </w:r>
          </w:p>
        </w:tc>
        <w:tc>
          <w:tcPr>
            <w:tcW w:w="1842" w:type="dxa"/>
            <w:vAlign w:val="center"/>
          </w:tcPr>
          <w:p w:rsidR="006E1219" w:rsidRPr="00C07EE0" w:rsidRDefault="006E1219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6E1219" w:rsidRPr="00281520" w:rsidRDefault="00D606DF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6E1219" w:rsidRPr="00281520" w:rsidRDefault="006E1219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6E1219" w:rsidRPr="00281520" w:rsidRDefault="006E1219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FE47F4" w:rsidRPr="00281520" w:rsidTr="00D845FE">
        <w:tc>
          <w:tcPr>
            <w:tcW w:w="1843" w:type="dxa"/>
          </w:tcPr>
          <w:p w:rsidR="00FE47F4" w:rsidRPr="00281520" w:rsidRDefault="00D606DF" w:rsidP="008B6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3119" w:type="dxa"/>
          </w:tcPr>
          <w:p w:rsidR="00FE47F4" w:rsidRPr="00281520" w:rsidRDefault="00D606DF" w:rsidP="00FE47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SMD 1206 1K</w:t>
            </w:r>
            <w:r w:rsidR="00E5164C">
              <w:rPr>
                <w:sz w:val="18"/>
                <w:szCs w:val="18"/>
              </w:rPr>
              <w:t>Ω</w:t>
            </w:r>
          </w:p>
        </w:tc>
        <w:tc>
          <w:tcPr>
            <w:tcW w:w="1842" w:type="dxa"/>
            <w:vAlign w:val="center"/>
          </w:tcPr>
          <w:p w:rsidR="00FE47F4" w:rsidRPr="00C07EE0" w:rsidRDefault="00FE47F4" w:rsidP="008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7F4" w:rsidRPr="00281520" w:rsidRDefault="00B040B0" w:rsidP="008B6E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FE47F4" w:rsidRPr="00281520" w:rsidRDefault="00FE47F4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E47F4" w:rsidRPr="00281520" w:rsidRDefault="00FE47F4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D243C5" w:rsidRPr="00281520" w:rsidTr="00D845FE">
        <w:tc>
          <w:tcPr>
            <w:tcW w:w="1843" w:type="dxa"/>
          </w:tcPr>
          <w:p w:rsidR="00D243C5" w:rsidRDefault="00D606DF" w:rsidP="006C50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3119" w:type="dxa"/>
          </w:tcPr>
          <w:p w:rsidR="00D243C5" w:rsidRDefault="00E5164C" w:rsidP="00274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SMD 1206 3KΩ</w:t>
            </w:r>
          </w:p>
        </w:tc>
        <w:tc>
          <w:tcPr>
            <w:tcW w:w="1842" w:type="dxa"/>
            <w:vAlign w:val="center"/>
          </w:tcPr>
          <w:p w:rsidR="00D243C5" w:rsidRDefault="00D243C5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D243C5" w:rsidRDefault="00B040B0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D243C5" w:rsidRPr="00281520" w:rsidRDefault="00D243C5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243C5" w:rsidRPr="00281520" w:rsidRDefault="00D243C5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FE47F4" w:rsidRPr="00281520" w:rsidTr="00D845FE">
        <w:tc>
          <w:tcPr>
            <w:tcW w:w="1843" w:type="dxa"/>
          </w:tcPr>
          <w:p w:rsidR="00FE47F4" w:rsidRPr="00281520" w:rsidRDefault="00B040B0" w:rsidP="007773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D1</w:t>
            </w:r>
          </w:p>
        </w:tc>
        <w:tc>
          <w:tcPr>
            <w:tcW w:w="3119" w:type="dxa"/>
          </w:tcPr>
          <w:p w:rsidR="00FE47F4" w:rsidRPr="00281520" w:rsidRDefault="00B040B0" w:rsidP="006C1C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MBR340</w:t>
            </w:r>
          </w:p>
        </w:tc>
        <w:tc>
          <w:tcPr>
            <w:tcW w:w="1842" w:type="dxa"/>
            <w:vAlign w:val="center"/>
          </w:tcPr>
          <w:p w:rsidR="00FE47F4" w:rsidRPr="00C07EE0" w:rsidRDefault="00FE47F4" w:rsidP="004F272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FE47F4" w:rsidRPr="00281520" w:rsidRDefault="00B040B0" w:rsidP="00E80B1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FE47F4" w:rsidRPr="00281520" w:rsidRDefault="00FE47F4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E47F4" w:rsidRPr="00281520" w:rsidRDefault="00FE47F4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BE54C1" w:rsidRPr="00281520" w:rsidTr="00D845FE">
        <w:tc>
          <w:tcPr>
            <w:tcW w:w="1843" w:type="dxa"/>
          </w:tcPr>
          <w:p w:rsidR="00BE54C1" w:rsidRPr="00281520" w:rsidRDefault="0075659A" w:rsidP="008B6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L1</w:t>
            </w:r>
          </w:p>
        </w:tc>
        <w:tc>
          <w:tcPr>
            <w:tcW w:w="3119" w:type="dxa"/>
          </w:tcPr>
          <w:p w:rsidR="00BE54C1" w:rsidRPr="00281520" w:rsidRDefault="0075659A" w:rsidP="008B6E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220uH SMD</w:t>
            </w:r>
          </w:p>
        </w:tc>
        <w:tc>
          <w:tcPr>
            <w:tcW w:w="1842" w:type="dxa"/>
            <w:vAlign w:val="center"/>
          </w:tcPr>
          <w:p w:rsidR="00BE54C1" w:rsidRPr="00C07EE0" w:rsidRDefault="00BE54C1" w:rsidP="008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BE54C1" w:rsidRPr="00281520" w:rsidRDefault="00DD2A00" w:rsidP="008B6E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1" w:type="dxa"/>
          </w:tcPr>
          <w:p w:rsidR="00BE54C1" w:rsidRPr="00281520" w:rsidRDefault="00BE54C1" w:rsidP="00E80B1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BE54C1" w:rsidRPr="00281520" w:rsidRDefault="00BE54C1" w:rsidP="00FA5A45">
            <w:pPr>
              <w:jc w:val="center"/>
              <w:rPr>
                <w:sz w:val="18"/>
                <w:szCs w:val="18"/>
              </w:rPr>
            </w:pPr>
          </w:p>
        </w:tc>
      </w:tr>
      <w:tr w:rsidR="00DE36A5" w:rsidTr="00D845FE">
        <w:tc>
          <w:tcPr>
            <w:tcW w:w="7938" w:type="dxa"/>
            <w:gridSpan w:val="4"/>
          </w:tcPr>
          <w:p w:rsidR="00DE36A5" w:rsidRDefault="00DE36A5" w:rsidP="00E80B1A">
            <w:pPr>
              <w:jc w:val="right"/>
            </w:pPr>
            <w:r>
              <w:t>Prix total =</w:t>
            </w:r>
          </w:p>
        </w:tc>
        <w:tc>
          <w:tcPr>
            <w:tcW w:w="1843" w:type="dxa"/>
            <w:gridSpan w:val="2"/>
          </w:tcPr>
          <w:p w:rsidR="00DE36A5" w:rsidRDefault="00DE36A5" w:rsidP="00FA5A45">
            <w:pPr>
              <w:jc w:val="right"/>
            </w:pPr>
            <w:r>
              <w:t xml:space="preserve"> </w:t>
            </w:r>
            <w:r w:rsidRPr="00281520">
              <w:rPr>
                <w:sz w:val="16"/>
                <w:szCs w:val="16"/>
              </w:rPr>
              <w:t>[CHF]</w:t>
            </w:r>
          </w:p>
        </w:tc>
      </w:tr>
    </w:tbl>
    <w:p w:rsidR="0076046F" w:rsidRDefault="0076046F" w:rsidP="008C51AF"/>
    <w:p w:rsidR="00657A84" w:rsidRDefault="00657A84" w:rsidP="008C51AF">
      <w:pPr>
        <w:rPr>
          <w:b/>
          <w:bCs/>
        </w:rPr>
      </w:pPr>
    </w:p>
    <w:p w:rsidR="00DD2A00" w:rsidRDefault="00DD2A00" w:rsidP="008C51AF">
      <w:pPr>
        <w:rPr>
          <w:b/>
          <w:bCs/>
        </w:rPr>
      </w:pPr>
    </w:p>
    <w:p w:rsidR="00DD2A00" w:rsidRDefault="00DD2A00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6C204F" w:rsidRDefault="006C204F" w:rsidP="008C51AF">
      <w:pPr>
        <w:rPr>
          <w:b/>
          <w:bCs/>
        </w:rPr>
      </w:pPr>
    </w:p>
    <w:p w:rsidR="004B37D0" w:rsidRDefault="004B37D0" w:rsidP="008C51AF">
      <w:pPr>
        <w:rPr>
          <w:b/>
          <w:bCs/>
        </w:rPr>
      </w:pPr>
    </w:p>
    <w:p w:rsidR="00DD2A00" w:rsidRDefault="00DD2A00" w:rsidP="008C51AF">
      <w:pPr>
        <w:rPr>
          <w:b/>
          <w:bCs/>
        </w:rPr>
      </w:pPr>
    </w:p>
    <w:p w:rsidR="0076046F" w:rsidRDefault="0076046F" w:rsidP="008C51AF">
      <w:pPr>
        <w:rPr>
          <w:b/>
          <w:bCs/>
        </w:rPr>
      </w:pPr>
      <w:r w:rsidRPr="008D1A43">
        <w:rPr>
          <w:b/>
          <w:bCs/>
        </w:rPr>
        <w:lastRenderedPageBreak/>
        <w:t>Dimension</w:t>
      </w:r>
      <w:r w:rsidR="0025394F">
        <w:rPr>
          <w:b/>
          <w:bCs/>
        </w:rPr>
        <w:t>s</w:t>
      </w:r>
      <w:r w:rsidRPr="008D1A43">
        <w:rPr>
          <w:b/>
          <w:bCs/>
        </w:rPr>
        <w:t xml:space="preserve"> de la carte :</w:t>
      </w:r>
    </w:p>
    <w:p w:rsidR="00FD6613" w:rsidRPr="008D1A43" w:rsidRDefault="00414C90" w:rsidP="008C51AF">
      <w:pPr>
        <w:rPr>
          <w:b/>
          <w:bCs/>
        </w:rPr>
      </w:pPr>
      <w:r>
        <w:rPr>
          <w:b/>
          <w:bCs/>
          <w:noProof/>
          <w:lang w:eastAsia="fr-CH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261281</wp:posOffset>
            </wp:positionV>
            <wp:extent cx="5920740" cy="5121275"/>
            <wp:effectExtent l="0" t="0" r="0" b="0"/>
            <wp:wrapTopAndBottom/>
            <wp:docPr id="2" name="Image 2" descr="Dimen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mension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A84" w:rsidRDefault="00657A84" w:rsidP="008C51AF"/>
    <w:p w:rsidR="00657A84" w:rsidRDefault="00EF5067" w:rsidP="008C51AF">
      <w:r>
        <w:br w:type="page"/>
      </w:r>
    </w:p>
    <w:p w:rsidR="0076046F" w:rsidRDefault="0076046F" w:rsidP="008C51AF">
      <w:pPr>
        <w:rPr>
          <w:b/>
          <w:bCs/>
        </w:rPr>
      </w:pPr>
      <w:r w:rsidRPr="008D1A43">
        <w:rPr>
          <w:b/>
          <w:bCs/>
        </w:rPr>
        <w:lastRenderedPageBreak/>
        <w:t>Plan de perçage :</w:t>
      </w:r>
    </w:p>
    <w:p w:rsidR="00FD6613" w:rsidRDefault="00FD6613" w:rsidP="008C51AF">
      <w:pPr>
        <w:rPr>
          <w:b/>
          <w:bCs/>
        </w:rPr>
      </w:pPr>
    </w:p>
    <w:p w:rsidR="00176C96" w:rsidRDefault="00414C90" w:rsidP="008C51AF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292215" cy="4535805"/>
            <wp:effectExtent l="0" t="0" r="0" b="0"/>
            <wp:wrapTopAndBottom/>
            <wp:docPr id="3" name="Image 3" descr="Drill Ma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ll Map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453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448" w:rsidRDefault="00F35448" w:rsidP="008C51AF">
      <w:r>
        <w:br w:type="page"/>
      </w:r>
      <w:bookmarkStart w:id="3" w:name="_GoBack"/>
      <w:bookmarkEnd w:id="3"/>
    </w:p>
    <w:p w:rsidR="00C74DE2" w:rsidRDefault="00510703" w:rsidP="00FD6613">
      <w:pPr>
        <w:rPr>
          <w:b/>
          <w:bCs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margin">
              <wp:posOffset>-68580</wp:posOffset>
            </wp:positionH>
            <wp:positionV relativeFrom="margin">
              <wp:posOffset>206752</wp:posOffset>
            </wp:positionV>
            <wp:extent cx="4708525" cy="3684905"/>
            <wp:effectExtent l="0" t="0" r="0" b="0"/>
            <wp:wrapTopAndBottom/>
            <wp:docPr id="5" name="Image 3" descr="Botto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ttom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046F" w:rsidRPr="008D1A43">
        <w:rPr>
          <w:b/>
          <w:bCs/>
        </w:rPr>
        <w:t>Plan d'implantation</w:t>
      </w:r>
      <w:r w:rsidR="00FD6613">
        <w:rPr>
          <w:b/>
          <w:bCs/>
        </w:rPr>
        <w:t xml:space="preserve"> dessous</w:t>
      </w:r>
      <w:r w:rsidR="0076046F" w:rsidRPr="008D1A43">
        <w:rPr>
          <w:b/>
          <w:bCs/>
        </w:rPr>
        <w:t xml:space="preserve"> : </w:t>
      </w:r>
    </w:p>
    <w:p w:rsidR="00FD6613" w:rsidRDefault="00510703" w:rsidP="00FD6613">
      <w:pPr>
        <w:rPr>
          <w:b/>
          <w:bCs/>
        </w:rPr>
      </w:pPr>
      <w:r>
        <w:rPr>
          <w:noProof/>
          <w:lang w:eastAsia="fr-CH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3175</wp:posOffset>
            </wp:positionH>
            <wp:positionV relativeFrom="margin">
              <wp:posOffset>4145493</wp:posOffset>
            </wp:positionV>
            <wp:extent cx="4698365" cy="3672205"/>
            <wp:effectExtent l="0" t="0" r="0" b="0"/>
            <wp:wrapTopAndBottom/>
            <wp:docPr id="4" name="Image 2" descr="Top_Composa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p_Composant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613" w:rsidRPr="008D1A43">
        <w:rPr>
          <w:b/>
          <w:bCs/>
        </w:rPr>
        <w:t>Plan d'implantation</w:t>
      </w:r>
      <w:r w:rsidR="00FD6613">
        <w:rPr>
          <w:b/>
          <w:bCs/>
        </w:rPr>
        <w:t xml:space="preserve"> dessus</w:t>
      </w:r>
      <w:r w:rsidR="00FD6613" w:rsidRPr="008D1A43">
        <w:rPr>
          <w:b/>
          <w:bCs/>
        </w:rPr>
        <w:t xml:space="preserve"> : </w:t>
      </w:r>
    </w:p>
    <w:p w:rsidR="00C74DE2" w:rsidRDefault="00C74DE2" w:rsidP="00FD6613">
      <w:pPr>
        <w:rPr>
          <w:b/>
          <w:bCs/>
        </w:rPr>
      </w:pPr>
    </w:p>
    <w:p w:rsidR="00FD6613" w:rsidRDefault="00FD6613" w:rsidP="00FD6613">
      <w:pPr>
        <w:rPr>
          <w:b/>
          <w:bCs/>
        </w:rPr>
      </w:pPr>
    </w:p>
    <w:p w:rsidR="00321E59" w:rsidRDefault="00F35448" w:rsidP="00321E59">
      <w:r>
        <w:br w:type="page"/>
      </w:r>
    </w:p>
    <w:p w:rsidR="00806E9A" w:rsidRPr="00510703" w:rsidRDefault="00510703" w:rsidP="00806E9A">
      <w:pPr>
        <w:rPr>
          <w:b/>
          <w:bCs/>
        </w:rPr>
      </w:pPr>
      <w:r>
        <w:rPr>
          <w:b/>
          <w:bCs/>
          <w:noProof/>
          <w:lang w:eastAsia="fr-CH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-41275</wp:posOffset>
            </wp:positionH>
            <wp:positionV relativeFrom="paragraph">
              <wp:posOffset>161497</wp:posOffset>
            </wp:positionV>
            <wp:extent cx="4453890" cy="3469640"/>
            <wp:effectExtent l="0" t="0" r="3810" b="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tto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1E59">
        <w:rPr>
          <w:b/>
          <w:bCs/>
        </w:rPr>
        <w:t>Print</w:t>
      </w:r>
      <w:proofErr w:type="spellEnd"/>
      <w:r w:rsidR="00321E59">
        <w:rPr>
          <w:b/>
          <w:bCs/>
        </w:rPr>
        <w:t> : vue de dessous</w:t>
      </w:r>
      <w:r w:rsidR="00321E59" w:rsidRPr="008D1A43">
        <w:rPr>
          <w:b/>
          <w:bCs/>
        </w:rPr>
        <w:t xml:space="preserve"> : </w:t>
      </w:r>
    </w:p>
    <w:p w:rsidR="00806E9A" w:rsidRDefault="00510703" w:rsidP="00806E9A">
      <w:pPr>
        <w:rPr>
          <w:b/>
          <w:bCs/>
        </w:rPr>
      </w:pPr>
      <w:r>
        <w:rPr>
          <w:noProof/>
          <w:lang w:eastAsia="fr-CH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-41640</wp:posOffset>
            </wp:positionH>
            <wp:positionV relativeFrom="paragraph">
              <wp:posOffset>3690004</wp:posOffset>
            </wp:positionV>
            <wp:extent cx="4679315" cy="367538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31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21E59">
        <w:rPr>
          <w:b/>
          <w:bCs/>
        </w:rPr>
        <w:t>Print</w:t>
      </w:r>
      <w:proofErr w:type="spellEnd"/>
      <w:r w:rsidR="00321E59">
        <w:rPr>
          <w:b/>
          <w:bCs/>
        </w:rPr>
        <w:t> : v</w:t>
      </w:r>
      <w:r w:rsidR="00806E9A">
        <w:rPr>
          <w:b/>
          <w:bCs/>
        </w:rPr>
        <w:t>ue de dessus</w:t>
      </w:r>
      <w:r w:rsidR="00806E9A" w:rsidRPr="008D1A43">
        <w:rPr>
          <w:b/>
          <w:bCs/>
        </w:rPr>
        <w:t xml:space="preserve"> : </w:t>
      </w:r>
    </w:p>
    <w:p w:rsidR="00176C96" w:rsidRDefault="00176C96"/>
    <w:p w:rsidR="00176C96" w:rsidRDefault="00321E59">
      <w:r>
        <w:br w:type="page"/>
      </w:r>
    </w:p>
    <w:p w:rsidR="00176C96" w:rsidRDefault="00176C96" w:rsidP="00176C96">
      <w:pPr>
        <w:rPr>
          <w:b/>
          <w:bCs/>
        </w:rPr>
      </w:pPr>
      <w:r>
        <w:rPr>
          <w:b/>
          <w:bCs/>
        </w:rPr>
        <w:lastRenderedPageBreak/>
        <w:t>Points tests :</w:t>
      </w:r>
    </w:p>
    <w:p w:rsidR="00066455" w:rsidRDefault="00365F05">
      <w:r>
        <w:rPr>
          <w:noProof/>
          <w:lang w:eastAsia="fr-CH"/>
        </w:rPr>
        <w:drawing>
          <wp:anchor distT="0" distB="0" distL="114300" distR="114300" simplePos="0" relativeHeight="251665920" behindDoc="0" locked="0" layoutInCell="1" allowOverlap="1" wp14:anchorId="46633035" wp14:editId="663D4C06">
            <wp:simplePos x="0" y="0"/>
            <wp:positionH relativeFrom="margin">
              <wp:posOffset>251460</wp:posOffset>
            </wp:positionH>
            <wp:positionV relativeFrom="paragraph">
              <wp:posOffset>323215</wp:posOffset>
            </wp:positionV>
            <wp:extent cx="5053965" cy="3971925"/>
            <wp:effectExtent l="0" t="0" r="0" b="952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 - 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6455" w:rsidSect="008664C8">
      <w:headerReference w:type="default" r:id="rId15"/>
      <w:footerReference w:type="default" r:id="rId16"/>
      <w:pgSz w:w="11906" w:h="16838" w:code="9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C7D" w:rsidRDefault="00607C7D" w:rsidP="008664C8">
      <w:pPr>
        <w:spacing w:line="240" w:lineRule="auto"/>
      </w:pPr>
      <w:r>
        <w:separator/>
      </w:r>
    </w:p>
  </w:endnote>
  <w:endnote w:type="continuationSeparator" w:id="0">
    <w:p w:rsidR="00607C7D" w:rsidRDefault="00607C7D" w:rsidP="00866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46F" w:rsidRDefault="0076046F" w:rsidP="00D04F76">
    <w:pPr>
      <w:pStyle w:val="Pieddepage"/>
      <w:tabs>
        <w:tab w:val="clear" w:pos="4536"/>
        <w:tab w:val="clear" w:pos="9072"/>
        <w:tab w:val="right" w:pos="9923"/>
      </w:tabs>
    </w:pPr>
    <w:r>
      <w:tab/>
    </w:r>
    <w:r w:rsidRPr="00D04F76">
      <w:rPr>
        <w:sz w:val="18"/>
        <w:szCs w:val="18"/>
        <w:lang w:val="fr-FR"/>
      </w:rPr>
      <w:t xml:space="preserve">Page </w:t>
    </w:r>
    <w:r w:rsidRPr="00D04F76">
      <w:rPr>
        <w:b/>
        <w:bCs/>
        <w:sz w:val="18"/>
        <w:szCs w:val="18"/>
      </w:rPr>
      <w:fldChar w:fldCharType="begin"/>
    </w:r>
    <w:r w:rsidRPr="00D04F76">
      <w:rPr>
        <w:b/>
        <w:bCs/>
        <w:sz w:val="18"/>
        <w:szCs w:val="18"/>
      </w:rPr>
      <w:instrText>PAGE</w:instrText>
    </w:r>
    <w:r w:rsidRPr="00D04F76">
      <w:rPr>
        <w:b/>
        <w:bCs/>
        <w:sz w:val="18"/>
        <w:szCs w:val="18"/>
      </w:rPr>
      <w:fldChar w:fldCharType="separate"/>
    </w:r>
    <w:r w:rsidR="004B37D0">
      <w:rPr>
        <w:b/>
        <w:bCs/>
        <w:noProof/>
        <w:sz w:val="18"/>
        <w:szCs w:val="18"/>
      </w:rPr>
      <w:t>8</w:t>
    </w:r>
    <w:r w:rsidRPr="00D04F76">
      <w:rPr>
        <w:b/>
        <w:bCs/>
        <w:sz w:val="18"/>
        <w:szCs w:val="18"/>
      </w:rPr>
      <w:fldChar w:fldCharType="end"/>
    </w:r>
    <w:r w:rsidRPr="00D04F76">
      <w:rPr>
        <w:sz w:val="18"/>
        <w:szCs w:val="18"/>
        <w:lang w:val="fr-FR"/>
      </w:rPr>
      <w:t xml:space="preserve"> /  </w:t>
    </w:r>
    <w:r w:rsidRPr="00D04F76">
      <w:rPr>
        <w:b/>
        <w:bCs/>
        <w:sz w:val="18"/>
        <w:szCs w:val="18"/>
      </w:rPr>
      <w:fldChar w:fldCharType="begin"/>
    </w:r>
    <w:r w:rsidRPr="00D04F76">
      <w:rPr>
        <w:b/>
        <w:bCs/>
        <w:sz w:val="18"/>
        <w:szCs w:val="18"/>
      </w:rPr>
      <w:instrText>NUMPAGES</w:instrText>
    </w:r>
    <w:r w:rsidRPr="00D04F76">
      <w:rPr>
        <w:b/>
        <w:bCs/>
        <w:sz w:val="18"/>
        <w:szCs w:val="18"/>
      </w:rPr>
      <w:fldChar w:fldCharType="separate"/>
    </w:r>
    <w:r w:rsidR="004B37D0">
      <w:rPr>
        <w:b/>
        <w:bCs/>
        <w:noProof/>
        <w:sz w:val="18"/>
        <w:szCs w:val="18"/>
      </w:rPr>
      <w:t>8</w:t>
    </w:r>
    <w:r w:rsidRPr="00D04F76">
      <w:rPr>
        <w:b/>
        <w:bCs/>
        <w:sz w:val="18"/>
        <w:szCs w:val="18"/>
      </w:rPr>
      <w:fldChar w:fldCharType="end"/>
    </w:r>
  </w:p>
  <w:p w:rsidR="0076046F" w:rsidRDefault="007604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C7D" w:rsidRDefault="00607C7D" w:rsidP="008664C8">
      <w:pPr>
        <w:spacing w:line="240" w:lineRule="auto"/>
      </w:pPr>
      <w:r>
        <w:separator/>
      </w:r>
    </w:p>
  </w:footnote>
  <w:footnote w:type="continuationSeparator" w:id="0">
    <w:p w:rsidR="00607C7D" w:rsidRDefault="00607C7D" w:rsidP="008664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A0" w:firstRow="1" w:lastRow="0" w:firstColumn="1" w:lastColumn="0" w:noHBand="0" w:noVBand="0"/>
    </w:tblPr>
    <w:tblGrid>
      <w:gridCol w:w="1510"/>
      <w:gridCol w:w="5861"/>
      <w:gridCol w:w="2540"/>
    </w:tblGrid>
    <w:tr w:rsidR="0076046F" w:rsidRPr="00D04F76">
      <w:trPr>
        <w:trHeight w:val="699"/>
      </w:trPr>
      <w:tc>
        <w:tcPr>
          <w:tcW w:w="1526" w:type="dxa"/>
          <w:vAlign w:val="center"/>
        </w:tcPr>
        <w:p w:rsidR="0076046F" w:rsidRPr="00D04F76" w:rsidRDefault="00414C90" w:rsidP="00D04F76">
          <w:pPr>
            <w:pStyle w:val="En-tte"/>
            <w:jc w:val="center"/>
          </w:pPr>
          <w:r>
            <w:rPr>
              <w:noProof/>
              <w:lang w:eastAsia="fr-CH"/>
            </w:rPr>
            <w:drawing>
              <wp:inline distT="0" distB="0" distL="0" distR="0">
                <wp:extent cx="371475" cy="552450"/>
                <wp:effectExtent l="0" t="0" r="0" b="0"/>
                <wp:docPr id="6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Align w:val="center"/>
        </w:tcPr>
        <w:p w:rsidR="0076046F" w:rsidRPr="00D04F76" w:rsidRDefault="0076046F" w:rsidP="00D04F76">
          <w:pPr>
            <w:pStyle w:val="Logo"/>
            <w:spacing w:before="60"/>
            <w:jc w:val="left"/>
            <w:rPr>
              <w:b/>
              <w:bCs/>
              <w:smallCaps/>
              <w:sz w:val="18"/>
              <w:szCs w:val="18"/>
            </w:rPr>
          </w:pPr>
          <w:r w:rsidRPr="00D04F76">
            <w:rPr>
              <w:b/>
              <w:bCs/>
              <w:smallCaps/>
              <w:sz w:val="18"/>
              <w:szCs w:val="18"/>
            </w:rPr>
            <w:t xml:space="preserve">république et canton de </w:t>
          </w:r>
          <w:proofErr w:type="spellStart"/>
          <w:r w:rsidRPr="00D04F76">
            <w:rPr>
              <w:b/>
              <w:bCs/>
              <w:smallCaps/>
              <w:sz w:val="18"/>
              <w:szCs w:val="18"/>
            </w:rPr>
            <w:t>genève</w:t>
          </w:r>
          <w:proofErr w:type="spellEnd"/>
        </w:p>
        <w:p w:rsidR="0076046F" w:rsidRPr="00D04F76" w:rsidRDefault="0076046F" w:rsidP="00D04F76">
          <w:pPr>
            <w:pStyle w:val="Logo"/>
            <w:jc w:val="left"/>
            <w:rPr>
              <w:b/>
              <w:bCs/>
              <w:smallCaps/>
              <w:sz w:val="18"/>
              <w:szCs w:val="18"/>
            </w:rPr>
          </w:pPr>
          <w:r w:rsidRPr="00D04F76">
            <w:rPr>
              <w:b/>
              <w:bCs/>
              <w:smallCaps/>
              <w:sz w:val="18"/>
              <w:szCs w:val="18"/>
            </w:rPr>
            <w:t xml:space="preserve">département de l’instruction </w:t>
          </w:r>
          <w:r>
            <w:rPr>
              <w:b/>
              <w:bCs/>
              <w:smallCaps/>
              <w:sz w:val="14"/>
              <w:szCs w:val="14"/>
            </w:rPr>
            <w:t>PUBLIQUE, DE LA CULTURE ET DU SPORT</w:t>
          </w:r>
        </w:p>
        <w:p w:rsidR="0076046F" w:rsidRPr="00D04F76" w:rsidRDefault="0076046F" w:rsidP="00D04F76">
          <w:pPr>
            <w:pStyle w:val="Logo"/>
            <w:jc w:val="left"/>
            <w:rPr>
              <w:b/>
              <w:bCs/>
              <w:smallCaps/>
              <w:sz w:val="18"/>
              <w:szCs w:val="18"/>
            </w:rPr>
          </w:pPr>
          <w:r w:rsidRPr="00D04F76">
            <w:rPr>
              <w:b/>
              <w:bCs/>
              <w:smallCaps/>
              <w:sz w:val="18"/>
              <w:szCs w:val="18"/>
            </w:rPr>
            <w:t xml:space="preserve">enseignement secondaire ii </w:t>
          </w:r>
          <w:proofErr w:type="spellStart"/>
          <w:r w:rsidRPr="00D04F76">
            <w:rPr>
              <w:b/>
              <w:bCs/>
              <w:smallCaps/>
              <w:sz w:val="18"/>
              <w:szCs w:val="18"/>
            </w:rPr>
            <w:t>postobligatoire</w:t>
          </w:r>
          <w:proofErr w:type="spellEnd"/>
          <w:r w:rsidR="00777350">
            <w:rPr>
              <w:b/>
              <w:bCs/>
              <w:smallCaps/>
              <w:sz w:val="18"/>
              <w:szCs w:val="18"/>
            </w:rPr>
            <w:t> </w:t>
          </w:r>
          <w:r w:rsidR="00777350" w:rsidRPr="00777350">
            <w:rPr>
              <w:b/>
              <w:bCs/>
              <w:smallCaps/>
              <w:sz w:val="18"/>
              <w:szCs w:val="18"/>
            </w:rPr>
            <w:sym w:font="Wingdings" w:char="F04A"/>
          </w:r>
        </w:p>
        <w:p w:rsidR="0076046F" w:rsidRPr="00D04F76" w:rsidRDefault="0076046F" w:rsidP="003D194D">
          <w:pPr>
            <w:pStyle w:val="En-tte"/>
            <w:rPr>
              <w:b/>
              <w:bCs/>
            </w:rPr>
          </w:pPr>
          <w:r w:rsidRPr="00D04F76">
            <w:rPr>
              <w:b/>
              <w:bCs/>
            </w:rPr>
            <w:t>Centre de formation professionnelle technique</w:t>
          </w:r>
        </w:p>
      </w:tc>
      <w:tc>
        <w:tcPr>
          <w:tcW w:w="2582" w:type="dxa"/>
          <w:vAlign w:val="center"/>
        </w:tcPr>
        <w:p w:rsidR="0076046F" w:rsidRPr="00D04F76" w:rsidRDefault="0076046F" w:rsidP="00D04F76">
          <w:pPr>
            <w:pStyle w:val="En-tte"/>
            <w:jc w:val="center"/>
          </w:pPr>
          <w:r>
            <w:t>CAO</w:t>
          </w:r>
        </w:p>
      </w:tc>
    </w:tr>
    <w:tr w:rsidR="0076046F" w:rsidRPr="00D04F76">
      <w:trPr>
        <w:trHeight w:val="432"/>
      </w:trPr>
      <w:tc>
        <w:tcPr>
          <w:tcW w:w="1526" w:type="dxa"/>
          <w:vAlign w:val="center"/>
        </w:tcPr>
        <w:p w:rsidR="0076046F" w:rsidRPr="00D04F76" w:rsidRDefault="0076046F" w:rsidP="00D04F76">
          <w:pPr>
            <w:pStyle w:val="En-tte"/>
            <w:jc w:val="center"/>
          </w:pPr>
        </w:p>
      </w:tc>
      <w:tc>
        <w:tcPr>
          <w:tcW w:w="5953" w:type="dxa"/>
          <w:vAlign w:val="center"/>
        </w:tcPr>
        <w:p w:rsidR="0076046F" w:rsidRPr="00D04F76" w:rsidRDefault="0076046F" w:rsidP="00D04F76">
          <w:pPr>
            <w:pStyle w:val="En-tte"/>
            <w:jc w:val="center"/>
          </w:pPr>
          <w:r>
            <w:t>Dossier de fabrication</w:t>
          </w:r>
        </w:p>
      </w:tc>
      <w:tc>
        <w:tcPr>
          <w:tcW w:w="2582" w:type="dxa"/>
          <w:vAlign w:val="center"/>
        </w:tcPr>
        <w:p w:rsidR="0076046F" w:rsidRPr="00D04F76" w:rsidRDefault="0076046F" w:rsidP="00D04F76">
          <w:pPr>
            <w:pStyle w:val="En-tte"/>
            <w:jc w:val="center"/>
          </w:pPr>
        </w:p>
      </w:tc>
    </w:tr>
  </w:tbl>
  <w:p w:rsidR="0076046F" w:rsidRPr="008664C8" w:rsidRDefault="0076046F">
    <w:pPr>
      <w:pStyle w:val="En-tte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;visibility:visible" o:bullet="t">
        <v:imagedata r:id="rId1" o:title=""/>
      </v:shape>
    </w:pict>
  </w:numPicBullet>
  <w:abstractNum w:abstractNumId="0" w15:restartNumberingAfterBreak="0">
    <w:nsid w:val="17204FDE"/>
    <w:multiLevelType w:val="hybridMultilevel"/>
    <w:tmpl w:val="67D0F8FC"/>
    <w:lvl w:ilvl="0" w:tplc="88E8B7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1283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629F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7E6B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169C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B2FE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4C51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8617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849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32"/>
    <w:rsid w:val="000129EE"/>
    <w:rsid w:val="00046064"/>
    <w:rsid w:val="00066455"/>
    <w:rsid w:val="000C5366"/>
    <w:rsid w:val="001570D1"/>
    <w:rsid w:val="001762E8"/>
    <w:rsid w:val="00176C96"/>
    <w:rsid w:val="001808E6"/>
    <w:rsid w:val="001821C5"/>
    <w:rsid w:val="00187E1F"/>
    <w:rsid w:val="00193404"/>
    <w:rsid w:val="001B457F"/>
    <w:rsid w:val="001B7A5A"/>
    <w:rsid w:val="001C0F35"/>
    <w:rsid w:val="001F0C71"/>
    <w:rsid w:val="00200C84"/>
    <w:rsid w:val="00234218"/>
    <w:rsid w:val="0025394F"/>
    <w:rsid w:val="002600CB"/>
    <w:rsid w:val="00274FAB"/>
    <w:rsid w:val="00281520"/>
    <w:rsid w:val="00286069"/>
    <w:rsid w:val="002900EB"/>
    <w:rsid w:val="002B55D9"/>
    <w:rsid w:val="002B7433"/>
    <w:rsid w:val="002D14D4"/>
    <w:rsid w:val="002D63E7"/>
    <w:rsid w:val="002E0DDC"/>
    <w:rsid w:val="002E5152"/>
    <w:rsid w:val="00321E59"/>
    <w:rsid w:val="0032360D"/>
    <w:rsid w:val="00325693"/>
    <w:rsid w:val="00332832"/>
    <w:rsid w:val="00340370"/>
    <w:rsid w:val="0035355A"/>
    <w:rsid w:val="00360E0D"/>
    <w:rsid w:val="00362ABE"/>
    <w:rsid w:val="00365F05"/>
    <w:rsid w:val="003A3400"/>
    <w:rsid w:val="003C2046"/>
    <w:rsid w:val="003D194D"/>
    <w:rsid w:val="003F0097"/>
    <w:rsid w:val="004015DC"/>
    <w:rsid w:val="00414C90"/>
    <w:rsid w:val="00432405"/>
    <w:rsid w:val="00452BEF"/>
    <w:rsid w:val="0047070E"/>
    <w:rsid w:val="00470825"/>
    <w:rsid w:val="0049432B"/>
    <w:rsid w:val="004A2DE4"/>
    <w:rsid w:val="004B37D0"/>
    <w:rsid w:val="004D1DA7"/>
    <w:rsid w:val="004E0EBA"/>
    <w:rsid w:val="004F272E"/>
    <w:rsid w:val="00510703"/>
    <w:rsid w:val="00531594"/>
    <w:rsid w:val="005341FE"/>
    <w:rsid w:val="00537676"/>
    <w:rsid w:val="00580109"/>
    <w:rsid w:val="00585008"/>
    <w:rsid w:val="005C42EB"/>
    <w:rsid w:val="005F0EFD"/>
    <w:rsid w:val="00607C7D"/>
    <w:rsid w:val="00641C76"/>
    <w:rsid w:val="00646F5B"/>
    <w:rsid w:val="00657A84"/>
    <w:rsid w:val="00660FC7"/>
    <w:rsid w:val="00665F6E"/>
    <w:rsid w:val="00670252"/>
    <w:rsid w:val="006855C2"/>
    <w:rsid w:val="00694641"/>
    <w:rsid w:val="006C1CA9"/>
    <w:rsid w:val="006C204F"/>
    <w:rsid w:val="006C334E"/>
    <w:rsid w:val="006C502C"/>
    <w:rsid w:val="006D1EFB"/>
    <w:rsid w:val="006E1219"/>
    <w:rsid w:val="006E60B9"/>
    <w:rsid w:val="006F790E"/>
    <w:rsid w:val="007152C3"/>
    <w:rsid w:val="00732487"/>
    <w:rsid w:val="0075659A"/>
    <w:rsid w:val="0076046F"/>
    <w:rsid w:val="00777350"/>
    <w:rsid w:val="00781A7D"/>
    <w:rsid w:val="00787D85"/>
    <w:rsid w:val="00795E76"/>
    <w:rsid w:val="007A056E"/>
    <w:rsid w:val="007E2E6C"/>
    <w:rsid w:val="007E7C73"/>
    <w:rsid w:val="008024C9"/>
    <w:rsid w:val="00806E9A"/>
    <w:rsid w:val="00820A2A"/>
    <w:rsid w:val="00831011"/>
    <w:rsid w:val="00833CD8"/>
    <w:rsid w:val="00845F4C"/>
    <w:rsid w:val="008500A8"/>
    <w:rsid w:val="008503D7"/>
    <w:rsid w:val="008664C8"/>
    <w:rsid w:val="008700A9"/>
    <w:rsid w:val="00871114"/>
    <w:rsid w:val="00887B29"/>
    <w:rsid w:val="0089742F"/>
    <w:rsid w:val="008B0D7D"/>
    <w:rsid w:val="008B49A6"/>
    <w:rsid w:val="008B6E10"/>
    <w:rsid w:val="008C51AF"/>
    <w:rsid w:val="008D1A43"/>
    <w:rsid w:val="008E009E"/>
    <w:rsid w:val="008E031A"/>
    <w:rsid w:val="008E387A"/>
    <w:rsid w:val="008F065C"/>
    <w:rsid w:val="00922C6A"/>
    <w:rsid w:val="00933A82"/>
    <w:rsid w:val="0094193D"/>
    <w:rsid w:val="0094375E"/>
    <w:rsid w:val="00952279"/>
    <w:rsid w:val="009751B9"/>
    <w:rsid w:val="00981071"/>
    <w:rsid w:val="00986D89"/>
    <w:rsid w:val="009B1293"/>
    <w:rsid w:val="009B7119"/>
    <w:rsid w:val="009C513C"/>
    <w:rsid w:val="009E27A9"/>
    <w:rsid w:val="00A01756"/>
    <w:rsid w:val="00A3516B"/>
    <w:rsid w:val="00A44A03"/>
    <w:rsid w:val="00A57569"/>
    <w:rsid w:val="00A620B0"/>
    <w:rsid w:val="00A81BC8"/>
    <w:rsid w:val="00AA035E"/>
    <w:rsid w:val="00AA4494"/>
    <w:rsid w:val="00AB7803"/>
    <w:rsid w:val="00AC32CA"/>
    <w:rsid w:val="00AC7CB7"/>
    <w:rsid w:val="00AD3FF7"/>
    <w:rsid w:val="00AF02FC"/>
    <w:rsid w:val="00AF2956"/>
    <w:rsid w:val="00B040B0"/>
    <w:rsid w:val="00B16AE8"/>
    <w:rsid w:val="00B26C59"/>
    <w:rsid w:val="00BA3500"/>
    <w:rsid w:val="00BC1051"/>
    <w:rsid w:val="00BD5B81"/>
    <w:rsid w:val="00BE54C1"/>
    <w:rsid w:val="00C05594"/>
    <w:rsid w:val="00C05B8B"/>
    <w:rsid w:val="00C07EE0"/>
    <w:rsid w:val="00C13008"/>
    <w:rsid w:val="00C341CF"/>
    <w:rsid w:val="00C449FF"/>
    <w:rsid w:val="00C44C1F"/>
    <w:rsid w:val="00C46280"/>
    <w:rsid w:val="00C46F49"/>
    <w:rsid w:val="00C72CA9"/>
    <w:rsid w:val="00C7372B"/>
    <w:rsid w:val="00C74DE2"/>
    <w:rsid w:val="00C76825"/>
    <w:rsid w:val="00C84963"/>
    <w:rsid w:val="00CF29BD"/>
    <w:rsid w:val="00D04F76"/>
    <w:rsid w:val="00D070AD"/>
    <w:rsid w:val="00D243C5"/>
    <w:rsid w:val="00D4163A"/>
    <w:rsid w:val="00D4595F"/>
    <w:rsid w:val="00D55E29"/>
    <w:rsid w:val="00D606DF"/>
    <w:rsid w:val="00D7180A"/>
    <w:rsid w:val="00D845FE"/>
    <w:rsid w:val="00D9353C"/>
    <w:rsid w:val="00DB5002"/>
    <w:rsid w:val="00DC122D"/>
    <w:rsid w:val="00DC3BCA"/>
    <w:rsid w:val="00DC4522"/>
    <w:rsid w:val="00DD2A00"/>
    <w:rsid w:val="00DE0F1A"/>
    <w:rsid w:val="00DE36A5"/>
    <w:rsid w:val="00E14F94"/>
    <w:rsid w:val="00E44236"/>
    <w:rsid w:val="00E5164C"/>
    <w:rsid w:val="00E63B23"/>
    <w:rsid w:val="00E70742"/>
    <w:rsid w:val="00E80B1A"/>
    <w:rsid w:val="00E90121"/>
    <w:rsid w:val="00E943A9"/>
    <w:rsid w:val="00ED72F6"/>
    <w:rsid w:val="00EE5DED"/>
    <w:rsid w:val="00EF5067"/>
    <w:rsid w:val="00EF5A8D"/>
    <w:rsid w:val="00F2262E"/>
    <w:rsid w:val="00F2614D"/>
    <w:rsid w:val="00F326D6"/>
    <w:rsid w:val="00F34153"/>
    <w:rsid w:val="00F35448"/>
    <w:rsid w:val="00F440BC"/>
    <w:rsid w:val="00F54FFE"/>
    <w:rsid w:val="00F55022"/>
    <w:rsid w:val="00F5713C"/>
    <w:rsid w:val="00F61FAF"/>
    <w:rsid w:val="00F62457"/>
    <w:rsid w:val="00F668FB"/>
    <w:rsid w:val="00F67343"/>
    <w:rsid w:val="00F87931"/>
    <w:rsid w:val="00FA55E0"/>
    <w:rsid w:val="00FA5A45"/>
    <w:rsid w:val="00FA5C60"/>
    <w:rsid w:val="00FB64A1"/>
    <w:rsid w:val="00FD400E"/>
    <w:rsid w:val="00FD6613"/>
    <w:rsid w:val="00FE47F4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A4B42F"/>
  <w15:chartTrackingRefBased/>
  <w15:docId w15:val="{3DE4DD3A-4AD8-514B-86EE-7F5DA9A8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FE"/>
    <w:pPr>
      <w:spacing w:line="276" w:lineRule="auto"/>
    </w:pPr>
    <w:rPr>
      <w:rFonts w:ascii="Arial" w:eastAsia="Times New Roman" w:hAnsi="Arial" w:cs="Arial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8664C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rsid w:val="008664C8"/>
    <w:rPr>
      <w:rFonts w:cs="Times New Roman"/>
    </w:rPr>
  </w:style>
  <w:style w:type="paragraph" w:styleId="Pieddepage">
    <w:name w:val="footer"/>
    <w:basedOn w:val="Normal"/>
    <w:link w:val="PieddepageCar"/>
    <w:rsid w:val="008664C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rsid w:val="008664C8"/>
    <w:rPr>
      <w:rFonts w:cs="Times New Roman"/>
    </w:rPr>
  </w:style>
  <w:style w:type="table" w:styleId="Grilledutableau">
    <w:name w:val="Table Grid"/>
    <w:basedOn w:val="TableauNormal"/>
    <w:rsid w:val="008664C8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semiHidden/>
    <w:rsid w:val="008664C8"/>
    <w:pPr>
      <w:spacing w:line="240" w:lineRule="auto"/>
    </w:pPr>
    <w:rPr>
      <w:rFonts w:ascii="Tahoma" w:hAnsi="Tahoma" w:cs="Tahoma"/>
      <w:sz w:val="16"/>
      <w:szCs w:val="16"/>
      <w:lang w:eastAsia="fr-CH"/>
    </w:rPr>
  </w:style>
  <w:style w:type="character" w:customStyle="1" w:styleId="TextedebullesCar">
    <w:name w:val="Texte de bulles Car"/>
    <w:link w:val="Textedebulles"/>
    <w:semiHidden/>
    <w:rsid w:val="008664C8"/>
    <w:rPr>
      <w:rFonts w:ascii="Tahoma" w:hAnsi="Tahoma" w:cs="Tahoma"/>
      <w:sz w:val="16"/>
      <w:szCs w:val="16"/>
    </w:rPr>
  </w:style>
  <w:style w:type="paragraph" w:customStyle="1" w:styleId="Logo">
    <w:name w:val="Logo"/>
    <w:rsid w:val="008664C8"/>
    <w:pPr>
      <w:overflowPunct w:val="0"/>
      <w:autoSpaceDE w:val="0"/>
      <w:autoSpaceDN w:val="0"/>
      <w:adjustRightInd w:val="0"/>
      <w:jc w:val="right"/>
      <w:textAlignment w:val="baseline"/>
    </w:pPr>
    <w:rPr>
      <w:rFonts w:ascii="Arial" w:hAnsi="Arial" w:cs="Arial"/>
      <w:lang w:val="fr-FR" w:eastAsia="fr-FR"/>
    </w:rPr>
  </w:style>
  <w:style w:type="character" w:styleId="Lienhypertexte">
    <w:name w:val="Hyperlink"/>
    <w:rsid w:val="008D1A43"/>
    <w:rPr>
      <w:rFonts w:cs="Times New Roman"/>
      <w:color w:val="0000FF"/>
      <w:u w:val="single"/>
    </w:rPr>
  </w:style>
  <w:style w:type="character" w:styleId="Lienhypertextesuivivisit">
    <w:name w:val="FollowedHyperlink"/>
    <w:rsid w:val="008D1A43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THIERRY_CFPT_\8_cours%20documents%20thierry\5_cours_vendredi_DAO\Dossier%20de%20fabrication%20de%20la%20carte%20relai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4DDF8-BF01-4819-A7F9-10E7E8CA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fabrication de la carte relais.dot</Template>
  <TotalTime>36</TotalTime>
  <Pages>8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/ produit :</vt:lpstr>
    </vt:vector>
  </TitlesOfParts>
  <Company>CFPT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/ produit :</dc:title>
  <dc:subject/>
  <dc:creator>Thierry Forestier</dc:creator>
  <cp:keywords/>
  <cp:lastModifiedBy>DIETRICH TANGUY</cp:lastModifiedBy>
  <cp:revision>61</cp:revision>
  <cp:lastPrinted>2016-11-01T05:04:00Z</cp:lastPrinted>
  <dcterms:created xsi:type="dcterms:W3CDTF">2018-10-03T18:41:00Z</dcterms:created>
  <dcterms:modified xsi:type="dcterms:W3CDTF">2018-10-04T16:20:00Z</dcterms:modified>
</cp:coreProperties>
</file>